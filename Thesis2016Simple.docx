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139D7" w14:textId="77777777" w:rsidR="00D05CAC" w:rsidRDefault="00D05CAC" w:rsidP="0021155C">
      <w:pPr>
        <w:jc w:val="center"/>
      </w:pPr>
      <w:bookmarkStart w:id="0" w:name="_GoBack"/>
      <w:bookmarkEnd w:id="0"/>
    </w:p>
    <w:p w14:paraId="7CF49ACF" w14:textId="77777777" w:rsidR="00D05CAC" w:rsidRDefault="00D05CAC" w:rsidP="00D05CAC">
      <w:pPr>
        <w:pStyle w:val="StyleCentered"/>
      </w:pPr>
    </w:p>
    <w:p w14:paraId="4EE3EFC2" w14:textId="77777777" w:rsidR="00D05CAC" w:rsidRDefault="00D05CAC" w:rsidP="00D05CAC">
      <w:pPr>
        <w:pStyle w:val="StyleCentered"/>
      </w:pPr>
    </w:p>
    <w:p w14:paraId="1971C95C" w14:textId="77777777" w:rsidR="00D05CAC" w:rsidRDefault="00D05CAC" w:rsidP="00D05CAC">
      <w:pPr>
        <w:pStyle w:val="StyleCentered"/>
      </w:pPr>
    </w:p>
    <w:p w14:paraId="3D4686C5" w14:textId="77777777" w:rsidR="00631CF9" w:rsidRDefault="00631CF9" w:rsidP="00631CF9">
      <w:pPr>
        <w:pStyle w:val="StyleCentered"/>
      </w:pPr>
    </w:p>
    <w:p w14:paraId="55ACFDD2" w14:textId="77777777" w:rsidR="00D05CAC" w:rsidRDefault="00D05CAC" w:rsidP="00631CF9">
      <w:pPr>
        <w:pStyle w:val="StyleCentered"/>
      </w:pPr>
    </w:p>
    <w:p w14:paraId="68923B5A" w14:textId="77777777" w:rsidR="00D05CAC" w:rsidRPr="003362BE" w:rsidRDefault="00D05CAC" w:rsidP="00D05CAC">
      <w:pPr>
        <w:pStyle w:val="StyleCentered"/>
        <w:rPr>
          <w:b/>
        </w:rPr>
      </w:pPr>
      <w:r w:rsidRPr="003362BE">
        <w:rPr>
          <w:b/>
        </w:rPr>
        <w:t xml:space="preserve">TITLE OF THESIS OR DISSERTATION: SIMPLE FORMAT WITH </w:t>
      </w:r>
      <w:r>
        <w:rPr>
          <w:b/>
        </w:rPr>
        <w:t>ENDNOTES</w:t>
      </w:r>
      <w:r w:rsidR="005C7427">
        <w:rPr>
          <w:b/>
        </w:rPr>
        <w:t xml:space="preserve"> AND TYPED BIBLIOGRAPHY</w:t>
      </w:r>
      <w:r w:rsidR="00DD60EC">
        <w:rPr>
          <w:b/>
        </w:rPr>
        <w:t xml:space="preserve"> IN WORD 2016</w:t>
      </w:r>
    </w:p>
    <w:p w14:paraId="4CFBD246" w14:textId="77777777" w:rsidR="00D05CAC" w:rsidRDefault="00D05CAC" w:rsidP="00D05CAC">
      <w:pPr>
        <w:pStyle w:val="StyleCentered"/>
      </w:pPr>
    </w:p>
    <w:p w14:paraId="73BE9474" w14:textId="77777777" w:rsidR="00D05CAC" w:rsidRDefault="00D05CAC" w:rsidP="00D05CAC">
      <w:pPr>
        <w:pStyle w:val="StyleCentered"/>
      </w:pPr>
    </w:p>
    <w:p w14:paraId="71521BDA" w14:textId="77777777" w:rsidR="00D05CAC" w:rsidRDefault="00D05CAC" w:rsidP="00D05CAC">
      <w:pPr>
        <w:pStyle w:val="StyleCentered"/>
      </w:pPr>
    </w:p>
    <w:p w14:paraId="760361D1" w14:textId="77777777" w:rsidR="00D05CAC" w:rsidRDefault="00D05CAC" w:rsidP="00D05CAC">
      <w:pPr>
        <w:pStyle w:val="StyleCentered"/>
      </w:pPr>
    </w:p>
    <w:p w14:paraId="7ACC9738" w14:textId="77777777" w:rsidR="00D05CAC" w:rsidRDefault="00D05CAC" w:rsidP="00D05CAC">
      <w:pPr>
        <w:pStyle w:val="StyleCentered"/>
      </w:pPr>
    </w:p>
    <w:p w14:paraId="15D228C5" w14:textId="77777777" w:rsidR="00D05CAC" w:rsidRDefault="00D05CAC" w:rsidP="00D05CAC">
      <w:pPr>
        <w:pStyle w:val="StyleCentered"/>
      </w:pPr>
    </w:p>
    <w:p w14:paraId="3A72D6EC" w14:textId="77777777" w:rsidR="00D05CAC" w:rsidRDefault="00D05CAC" w:rsidP="00D05CAC">
      <w:pPr>
        <w:pStyle w:val="StyleCentered"/>
      </w:pPr>
    </w:p>
    <w:p w14:paraId="62ABEEE7" w14:textId="77777777" w:rsidR="00D05CAC" w:rsidRDefault="00D05CAC" w:rsidP="00D05CAC">
      <w:pPr>
        <w:pStyle w:val="StyleCentered"/>
      </w:pPr>
    </w:p>
    <w:p w14:paraId="78F90595" w14:textId="77777777" w:rsidR="00D05CAC" w:rsidRDefault="00D05CAC" w:rsidP="002718EB">
      <w:pPr>
        <w:pStyle w:val="StyleCentered"/>
      </w:pPr>
      <w:r w:rsidRPr="003D5CCA">
        <w:t>A Dissertation Presented</w:t>
      </w:r>
    </w:p>
    <w:p w14:paraId="04581407" w14:textId="77777777" w:rsidR="002718EB" w:rsidRPr="003D5CCA" w:rsidRDefault="002718EB" w:rsidP="002718EB">
      <w:pPr>
        <w:pStyle w:val="StyleCentered"/>
      </w:pPr>
    </w:p>
    <w:p w14:paraId="4204FD6D" w14:textId="77777777" w:rsidR="00D05CAC" w:rsidRPr="003D5CCA" w:rsidRDefault="00D05CAC" w:rsidP="00D05CAC">
      <w:pPr>
        <w:pStyle w:val="StyleCentered"/>
      </w:pPr>
      <w:r w:rsidRPr="003D5CCA">
        <w:t>by</w:t>
      </w:r>
    </w:p>
    <w:p w14:paraId="547B10DE" w14:textId="77777777" w:rsidR="00D05CAC" w:rsidRPr="003D5CCA" w:rsidRDefault="00D05CAC" w:rsidP="00D05CAC">
      <w:pPr>
        <w:pStyle w:val="StyleCentered"/>
      </w:pPr>
    </w:p>
    <w:p w14:paraId="1042FF6D" w14:textId="77777777" w:rsidR="00D05CAC" w:rsidRPr="003D5CCA" w:rsidRDefault="00D05CAC" w:rsidP="00D05CAC">
      <w:pPr>
        <w:pStyle w:val="StyleCentered"/>
      </w:pPr>
      <w:r w:rsidRPr="003D5CCA">
        <w:t>SAMANTHA S. STUDENT</w:t>
      </w:r>
    </w:p>
    <w:p w14:paraId="754DA5DA" w14:textId="77777777" w:rsidR="00D05CAC" w:rsidRDefault="00D05CAC" w:rsidP="00D05CAC">
      <w:pPr>
        <w:pStyle w:val="StyleCentered"/>
      </w:pPr>
    </w:p>
    <w:p w14:paraId="3EE0914F" w14:textId="77777777" w:rsidR="00D05CAC" w:rsidRDefault="00D05CAC" w:rsidP="00D05CAC">
      <w:pPr>
        <w:pStyle w:val="StyleCentered"/>
      </w:pPr>
    </w:p>
    <w:p w14:paraId="483359F1" w14:textId="77777777" w:rsidR="00D05CAC" w:rsidRDefault="00D05CAC" w:rsidP="00D05CAC">
      <w:pPr>
        <w:pStyle w:val="StyleCentered"/>
      </w:pPr>
    </w:p>
    <w:p w14:paraId="750E4F02" w14:textId="77777777" w:rsidR="00D05CAC" w:rsidRDefault="00D05CAC" w:rsidP="00D05CAC">
      <w:pPr>
        <w:pStyle w:val="StyleCentered"/>
      </w:pPr>
    </w:p>
    <w:p w14:paraId="40FA0579" w14:textId="77777777" w:rsidR="00D05CAC" w:rsidRDefault="00D05CAC" w:rsidP="00D05CAC">
      <w:pPr>
        <w:pStyle w:val="StyleCentered"/>
      </w:pPr>
    </w:p>
    <w:p w14:paraId="52B0D5A3" w14:textId="77777777" w:rsidR="00D05CAC" w:rsidRDefault="00D05CAC" w:rsidP="00D05CAC">
      <w:pPr>
        <w:pStyle w:val="StyleCentered"/>
      </w:pPr>
    </w:p>
    <w:p w14:paraId="6500B085" w14:textId="77777777" w:rsidR="00D05CAC" w:rsidRDefault="00D05CAC" w:rsidP="00D05CAC">
      <w:pPr>
        <w:pStyle w:val="StyleCentered"/>
      </w:pPr>
    </w:p>
    <w:p w14:paraId="6680C424" w14:textId="77777777" w:rsidR="00D05CAC" w:rsidRDefault="00D05CAC" w:rsidP="00D05CAC">
      <w:pPr>
        <w:pStyle w:val="StyleCentered"/>
      </w:pPr>
    </w:p>
    <w:p w14:paraId="74F19382" w14:textId="77777777" w:rsidR="00561F7D" w:rsidRPr="003D5CCA" w:rsidRDefault="00561F7D" w:rsidP="002718EB">
      <w:pPr>
        <w:pStyle w:val="StyleCentered"/>
      </w:pPr>
    </w:p>
    <w:p w14:paraId="72B4DAC9" w14:textId="77777777" w:rsidR="00D05CAC" w:rsidRPr="003D5CCA" w:rsidRDefault="00D05CAC" w:rsidP="00D05CAC">
      <w:pPr>
        <w:pStyle w:val="StyleCentered"/>
      </w:pPr>
      <w:r w:rsidRPr="003D5CCA">
        <w:t>Submitted to the Graduate School of the</w:t>
      </w:r>
    </w:p>
    <w:p w14:paraId="1F3A34E7" w14:textId="77777777" w:rsidR="00D05CAC" w:rsidRPr="003D5CCA" w:rsidRDefault="00D05CAC" w:rsidP="00D05CAC">
      <w:pPr>
        <w:pStyle w:val="StyleCentered"/>
      </w:pPr>
      <w:r w:rsidRPr="003D5CCA">
        <w:t>University of Massachusetts Amherst in partial fulfillment</w:t>
      </w:r>
    </w:p>
    <w:p w14:paraId="170C3A58" w14:textId="77777777" w:rsidR="00D05CAC" w:rsidRPr="003D5CCA" w:rsidRDefault="00D05CAC" w:rsidP="00D05CAC">
      <w:pPr>
        <w:pStyle w:val="StyleCentered"/>
      </w:pPr>
      <w:r w:rsidRPr="003D5CCA">
        <w:t>of the requirements for the degree of</w:t>
      </w:r>
    </w:p>
    <w:p w14:paraId="4B26ECD4" w14:textId="77777777" w:rsidR="00D05CAC" w:rsidRDefault="00D05CAC" w:rsidP="00D05CAC">
      <w:pPr>
        <w:pStyle w:val="StyleCentered"/>
      </w:pPr>
    </w:p>
    <w:p w14:paraId="2F5856F6" w14:textId="77777777" w:rsidR="002718EB" w:rsidRPr="003D5CCA" w:rsidRDefault="002718EB" w:rsidP="002718EB">
      <w:pPr>
        <w:pStyle w:val="StyleCentered"/>
      </w:pPr>
    </w:p>
    <w:p w14:paraId="6B0CDBF4" w14:textId="77777777" w:rsidR="00D05CAC" w:rsidRPr="003D5CCA" w:rsidRDefault="00D05CAC" w:rsidP="00D05CAC">
      <w:pPr>
        <w:pStyle w:val="StyleCentered"/>
      </w:pPr>
      <w:r w:rsidRPr="003D5CCA">
        <w:t>DOCTOR OF PHILOSOPHY</w:t>
      </w:r>
    </w:p>
    <w:p w14:paraId="675F0F82" w14:textId="77777777" w:rsidR="00D05CAC" w:rsidRPr="003D5CCA" w:rsidRDefault="00D05CAC" w:rsidP="00D05CAC">
      <w:pPr>
        <w:pStyle w:val="StyleCentered"/>
      </w:pPr>
      <w:r w:rsidRPr="003D5CCA">
        <w:t>(or DOCTOR OF EDUCATION)</w:t>
      </w:r>
    </w:p>
    <w:p w14:paraId="44E2CF69" w14:textId="77777777" w:rsidR="00D05CAC" w:rsidRDefault="00D05CAC" w:rsidP="00D05CAC">
      <w:pPr>
        <w:pStyle w:val="StyleCentered"/>
      </w:pPr>
    </w:p>
    <w:p w14:paraId="4C3BB92C" w14:textId="77777777" w:rsidR="002718EB" w:rsidRPr="003D5CCA" w:rsidRDefault="002718EB" w:rsidP="00D05CAC">
      <w:pPr>
        <w:pStyle w:val="StyleCentered"/>
      </w:pPr>
    </w:p>
    <w:p w14:paraId="2A3BB882" w14:textId="77777777" w:rsidR="00D05CAC" w:rsidRDefault="00D05CAC" w:rsidP="00D05CAC">
      <w:pPr>
        <w:pStyle w:val="StyleCentered"/>
      </w:pPr>
      <w:r w:rsidRPr="003D5CCA">
        <w:t>Month Year</w:t>
      </w:r>
    </w:p>
    <w:p w14:paraId="50221FCD" w14:textId="77777777" w:rsidR="002718EB" w:rsidRPr="003D5CCA" w:rsidRDefault="002718EB" w:rsidP="00D05CAC">
      <w:pPr>
        <w:pStyle w:val="StyleCentered"/>
      </w:pPr>
    </w:p>
    <w:p w14:paraId="482AEDBD" w14:textId="77777777" w:rsidR="00D05CAC" w:rsidRPr="003D5CCA" w:rsidRDefault="00D05CAC" w:rsidP="00D05CAC">
      <w:pPr>
        <w:pStyle w:val="StyleCentered"/>
      </w:pPr>
    </w:p>
    <w:p w14:paraId="31EF4593" w14:textId="77777777" w:rsidR="00D05CAC" w:rsidRPr="003D5CCA" w:rsidRDefault="00D05CAC" w:rsidP="00D05CAC">
      <w:pPr>
        <w:pStyle w:val="StyleCentered"/>
      </w:pPr>
      <w:r w:rsidRPr="003D5CCA">
        <w:t>Official Graduate Program Name</w:t>
      </w:r>
    </w:p>
    <w:p w14:paraId="434CF10B" w14:textId="77777777" w:rsidR="00D05CAC" w:rsidRDefault="00D05CAC" w:rsidP="00D05CAC">
      <w:pPr>
        <w:pStyle w:val="StyleCentered"/>
      </w:pPr>
    </w:p>
    <w:p w14:paraId="79C80843" w14:textId="77777777" w:rsidR="002718EB" w:rsidRDefault="002718EB" w:rsidP="008E6EF9">
      <w:pPr>
        <w:pStyle w:val="TOCHeading"/>
      </w:pPr>
      <w:r>
        <w:br w:type="page"/>
      </w:r>
    </w:p>
    <w:p w14:paraId="09F1E74E" w14:textId="77777777" w:rsidR="00D05CAC" w:rsidRDefault="00D05CAC" w:rsidP="00D05CAC">
      <w:pPr>
        <w:pStyle w:val="StyleCentered"/>
      </w:pPr>
    </w:p>
    <w:p w14:paraId="204363A5" w14:textId="77777777" w:rsidR="00D05CAC" w:rsidRDefault="00D05CAC" w:rsidP="00D05CAC">
      <w:pPr>
        <w:pStyle w:val="StyleCentered"/>
      </w:pPr>
    </w:p>
    <w:p w14:paraId="54526F48" w14:textId="77777777" w:rsidR="00D05CAC" w:rsidRDefault="00D05CAC" w:rsidP="00D05CAC">
      <w:pPr>
        <w:pStyle w:val="StyleCentered"/>
      </w:pPr>
    </w:p>
    <w:p w14:paraId="7983FBCA" w14:textId="77777777" w:rsidR="00D05CAC" w:rsidRDefault="00D05CAC" w:rsidP="00D05CAC">
      <w:pPr>
        <w:pStyle w:val="StyleCentered"/>
      </w:pPr>
    </w:p>
    <w:p w14:paraId="575F5E08" w14:textId="77777777" w:rsidR="00D05CAC" w:rsidRDefault="00D05CAC" w:rsidP="00D05CAC">
      <w:pPr>
        <w:pStyle w:val="StyleCentered"/>
      </w:pPr>
    </w:p>
    <w:p w14:paraId="00A7373F" w14:textId="77777777" w:rsidR="00D05CAC" w:rsidRDefault="00D05CAC" w:rsidP="00D05CAC">
      <w:pPr>
        <w:pStyle w:val="StyleCentered"/>
      </w:pPr>
    </w:p>
    <w:p w14:paraId="29FF134D" w14:textId="77777777" w:rsidR="00D05CAC" w:rsidRDefault="00D05CAC" w:rsidP="00D05CAC">
      <w:pPr>
        <w:pStyle w:val="StyleCentered"/>
      </w:pPr>
    </w:p>
    <w:p w14:paraId="39943948" w14:textId="77777777" w:rsidR="00D05CAC" w:rsidRDefault="00D05CAC" w:rsidP="00D05CAC">
      <w:pPr>
        <w:pStyle w:val="StyleCentered"/>
      </w:pPr>
    </w:p>
    <w:p w14:paraId="06664900" w14:textId="77777777" w:rsidR="00D05CAC" w:rsidRDefault="00D05CAC" w:rsidP="00D05CAC">
      <w:pPr>
        <w:pStyle w:val="StyleCentered"/>
      </w:pPr>
    </w:p>
    <w:p w14:paraId="1D0B4BE2" w14:textId="77777777" w:rsidR="00D05CAC" w:rsidRDefault="00D05CAC" w:rsidP="00D05CAC">
      <w:pPr>
        <w:pStyle w:val="StyleCentered"/>
      </w:pPr>
    </w:p>
    <w:p w14:paraId="556AF07F" w14:textId="77777777" w:rsidR="00D05CAC" w:rsidRDefault="00D05CAC" w:rsidP="00D05CAC">
      <w:pPr>
        <w:pStyle w:val="StyleCentered"/>
      </w:pPr>
    </w:p>
    <w:p w14:paraId="02991859" w14:textId="77777777" w:rsidR="00D05CAC" w:rsidRDefault="00D05CAC" w:rsidP="00D05CAC">
      <w:pPr>
        <w:pStyle w:val="StyleCentered"/>
      </w:pPr>
    </w:p>
    <w:p w14:paraId="4647CA80" w14:textId="77777777" w:rsidR="00D05CAC" w:rsidRDefault="00D05CAC" w:rsidP="00D05CAC">
      <w:pPr>
        <w:pStyle w:val="StyleCentered"/>
      </w:pPr>
    </w:p>
    <w:p w14:paraId="4B3064DF" w14:textId="77777777" w:rsidR="00D05CAC" w:rsidRDefault="00D05CAC" w:rsidP="00D05CAC">
      <w:pPr>
        <w:pStyle w:val="StyleCentered"/>
      </w:pPr>
    </w:p>
    <w:p w14:paraId="1A9A9DB9" w14:textId="77777777" w:rsidR="00D05CAC" w:rsidRDefault="00D05CAC" w:rsidP="00D05CAC">
      <w:pPr>
        <w:pStyle w:val="StyleCentered"/>
      </w:pPr>
    </w:p>
    <w:p w14:paraId="38A18C76" w14:textId="77777777" w:rsidR="00D05CAC" w:rsidRDefault="00D05CAC" w:rsidP="00D05CAC">
      <w:pPr>
        <w:pStyle w:val="StyleCentered"/>
      </w:pPr>
    </w:p>
    <w:p w14:paraId="289664EF" w14:textId="77777777" w:rsidR="00D05CAC" w:rsidRDefault="00D05CAC" w:rsidP="00D05CAC">
      <w:pPr>
        <w:pStyle w:val="StyleCentered"/>
      </w:pPr>
    </w:p>
    <w:p w14:paraId="2CAAE50A" w14:textId="77777777" w:rsidR="00D05CAC" w:rsidRDefault="00D05CAC" w:rsidP="00D05CAC">
      <w:pPr>
        <w:pStyle w:val="StyleCentered"/>
      </w:pPr>
    </w:p>
    <w:p w14:paraId="33217DA9" w14:textId="77777777" w:rsidR="00D05CAC" w:rsidRDefault="00D05CAC" w:rsidP="00D05CAC">
      <w:pPr>
        <w:pStyle w:val="StyleCentered"/>
      </w:pPr>
    </w:p>
    <w:p w14:paraId="26DE8BBF" w14:textId="77777777" w:rsidR="00D05CAC" w:rsidRDefault="00D05CAC" w:rsidP="00D05CAC">
      <w:pPr>
        <w:pStyle w:val="StyleCentered"/>
      </w:pPr>
    </w:p>
    <w:p w14:paraId="42A3DF93" w14:textId="77777777" w:rsidR="00D05CAC" w:rsidRDefault="00D05CAC" w:rsidP="00D05CAC">
      <w:pPr>
        <w:pStyle w:val="StyleCentered"/>
      </w:pPr>
    </w:p>
    <w:p w14:paraId="23C4E54B" w14:textId="77777777" w:rsidR="00D05CAC" w:rsidRDefault="00D05CAC" w:rsidP="00D05CAC">
      <w:pPr>
        <w:pStyle w:val="StyleCentered"/>
      </w:pPr>
    </w:p>
    <w:p w14:paraId="539D2E62" w14:textId="77777777" w:rsidR="00D05CAC" w:rsidRDefault="00D05CAC" w:rsidP="00D05CAC">
      <w:pPr>
        <w:pStyle w:val="StyleCentered"/>
      </w:pPr>
    </w:p>
    <w:p w14:paraId="50095206" w14:textId="77777777" w:rsidR="00D05CAC" w:rsidRDefault="00D05CAC" w:rsidP="00D05CAC">
      <w:pPr>
        <w:pStyle w:val="StyleCentered"/>
      </w:pPr>
    </w:p>
    <w:p w14:paraId="109C83A7" w14:textId="77777777" w:rsidR="00D05CAC" w:rsidRDefault="00D05CAC" w:rsidP="00D05CAC">
      <w:pPr>
        <w:pStyle w:val="StyleCentered"/>
      </w:pPr>
    </w:p>
    <w:p w14:paraId="5F735E7B" w14:textId="77777777" w:rsidR="00D05CAC" w:rsidRDefault="00D05CAC" w:rsidP="00D05CAC">
      <w:pPr>
        <w:pStyle w:val="StyleCentered"/>
      </w:pPr>
    </w:p>
    <w:p w14:paraId="67FC7317" w14:textId="77777777" w:rsidR="00D05CAC" w:rsidRDefault="00D05CAC" w:rsidP="00D05CAC">
      <w:pPr>
        <w:pStyle w:val="StyleCentered"/>
      </w:pPr>
    </w:p>
    <w:p w14:paraId="5AD83476" w14:textId="77777777" w:rsidR="00D05CAC" w:rsidRDefault="00D05CAC" w:rsidP="00D05CAC">
      <w:pPr>
        <w:pStyle w:val="StyleCentered"/>
      </w:pPr>
    </w:p>
    <w:p w14:paraId="33617D6B" w14:textId="77777777" w:rsidR="00D05CAC" w:rsidRDefault="00D05CAC" w:rsidP="00D05CAC">
      <w:pPr>
        <w:pStyle w:val="StyleCentered"/>
      </w:pPr>
    </w:p>
    <w:p w14:paraId="3E153096" w14:textId="77777777" w:rsidR="00D05CAC" w:rsidRDefault="00D05CAC" w:rsidP="00D05CAC">
      <w:pPr>
        <w:pStyle w:val="StyleCentered"/>
      </w:pPr>
    </w:p>
    <w:p w14:paraId="4DF5C59B" w14:textId="77777777" w:rsidR="00D05CAC" w:rsidRDefault="00D05CAC" w:rsidP="00D05CAC">
      <w:pPr>
        <w:pStyle w:val="StyleCentered"/>
      </w:pPr>
    </w:p>
    <w:p w14:paraId="68AAA05A" w14:textId="77777777" w:rsidR="00D05CAC" w:rsidRDefault="00D05CAC" w:rsidP="00D05CAC">
      <w:pPr>
        <w:pStyle w:val="StyleCentered"/>
      </w:pPr>
    </w:p>
    <w:p w14:paraId="74D67CC0" w14:textId="77777777" w:rsidR="00D05CAC" w:rsidRDefault="00D05CAC" w:rsidP="00D05CAC">
      <w:pPr>
        <w:pStyle w:val="StyleCentered"/>
      </w:pPr>
    </w:p>
    <w:p w14:paraId="637CCCB5" w14:textId="77777777" w:rsidR="00D05CAC" w:rsidRDefault="00D05CAC" w:rsidP="00D05CAC">
      <w:pPr>
        <w:pStyle w:val="StyleCentered"/>
      </w:pPr>
    </w:p>
    <w:p w14:paraId="45C61871" w14:textId="77777777" w:rsidR="00D05CAC" w:rsidRDefault="00D05CAC" w:rsidP="00D05CAC">
      <w:pPr>
        <w:pStyle w:val="StyleCentered"/>
      </w:pPr>
    </w:p>
    <w:p w14:paraId="5BA474FA" w14:textId="77777777" w:rsidR="00D05CAC" w:rsidRDefault="00D05CAC" w:rsidP="00D05CAC">
      <w:pPr>
        <w:pStyle w:val="StyleCentered"/>
      </w:pPr>
    </w:p>
    <w:p w14:paraId="4F287110" w14:textId="77777777" w:rsidR="00D05CAC" w:rsidRDefault="00D05CAC" w:rsidP="00D05CAC">
      <w:pPr>
        <w:pStyle w:val="StyleCentered"/>
      </w:pPr>
    </w:p>
    <w:p w14:paraId="5D864F46" w14:textId="77777777" w:rsidR="00D05CAC" w:rsidRDefault="00D05CAC" w:rsidP="00D272CC">
      <w:pPr>
        <w:pStyle w:val="StyleCentered"/>
      </w:pPr>
    </w:p>
    <w:p w14:paraId="049C0FD1" w14:textId="77777777" w:rsidR="00561F7D" w:rsidRDefault="00561F7D" w:rsidP="00D272CC">
      <w:pPr>
        <w:pStyle w:val="StyleCentered"/>
      </w:pPr>
    </w:p>
    <w:p w14:paraId="7217812A" w14:textId="77777777" w:rsidR="00D05CAC" w:rsidRPr="003D5CCA" w:rsidRDefault="00D05CAC" w:rsidP="00D05CAC">
      <w:pPr>
        <w:pStyle w:val="StyleCentered"/>
      </w:pPr>
      <w:r w:rsidRPr="003D5CCA">
        <w:t>© Copyr</w:t>
      </w:r>
      <w:r w:rsidR="00EA6089">
        <w:t>ight by Samantha S. Student 2016</w:t>
      </w:r>
    </w:p>
    <w:p w14:paraId="0AC329F6" w14:textId="77777777" w:rsidR="00D05CAC" w:rsidRPr="003D5CCA" w:rsidRDefault="00D05CAC" w:rsidP="00D272CC">
      <w:pPr>
        <w:pStyle w:val="StyleCentered"/>
      </w:pPr>
    </w:p>
    <w:p w14:paraId="7C2D8606" w14:textId="77777777" w:rsidR="00D05CAC" w:rsidRPr="003D5CCA" w:rsidRDefault="00D05CAC" w:rsidP="00D05CAC">
      <w:pPr>
        <w:pStyle w:val="StyleCentered"/>
      </w:pPr>
      <w:r w:rsidRPr="003D5CCA">
        <w:t>All Rights Reserved</w:t>
      </w:r>
    </w:p>
    <w:p w14:paraId="797B9534" w14:textId="77777777" w:rsidR="00D05CAC" w:rsidRDefault="00D05CAC" w:rsidP="00D05CAC">
      <w:pPr>
        <w:pStyle w:val="StyleCentered"/>
      </w:pPr>
    </w:p>
    <w:p w14:paraId="1517E401" w14:textId="77777777" w:rsidR="00D05CAC" w:rsidRDefault="00D05CAC" w:rsidP="00D05CAC">
      <w:pPr>
        <w:pStyle w:val="StyleCentered"/>
      </w:pPr>
    </w:p>
    <w:p w14:paraId="5092B46F" w14:textId="77777777" w:rsidR="00D05CAC" w:rsidRDefault="00D05CAC" w:rsidP="00D05CAC">
      <w:pPr>
        <w:pStyle w:val="StyleCentered"/>
      </w:pPr>
    </w:p>
    <w:p w14:paraId="2720D766" w14:textId="77777777" w:rsidR="00D05CAC" w:rsidRDefault="00D05CAC" w:rsidP="00D05CAC">
      <w:pPr>
        <w:pStyle w:val="StyleCentered"/>
      </w:pPr>
    </w:p>
    <w:p w14:paraId="31F42C10" w14:textId="77777777" w:rsidR="00D05CAC" w:rsidRDefault="00D05CAC" w:rsidP="00D05CAC">
      <w:pPr>
        <w:pStyle w:val="StyleCentered"/>
      </w:pPr>
    </w:p>
    <w:p w14:paraId="7F4B2AA4" w14:textId="77777777" w:rsidR="00D05CAC" w:rsidRDefault="00D05CAC" w:rsidP="00D05CAC">
      <w:pPr>
        <w:pStyle w:val="StyleCentered"/>
      </w:pPr>
    </w:p>
    <w:p w14:paraId="01AFC4B3" w14:textId="77777777" w:rsidR="00D05CAC" w:rsidRDefault="00D05CAC" w:rsidP="00D05CAC">
      <w:pPr>
        <w:pStyle w:val="StyleCentered"/>
      </w:pPr>
    </w:p>
    <w:p w14:paraId="4F19C8E4" w14:textId="77777777" w:rsidR="00A01788" w:rsidRPr="003D5CCA" w:rsidRDefault="00A01788" w:rsidP="00D05CAC">
      <w:pPr>
        <w:pStyle w:val="StyleCentered"/>
      </w:pPr>
    </w:p>
    <w:p w14:paraId="2B3C9FB5" w14:textId="77777777" w:rsidR="00406224" w:rsidRPr="003362BE" w:rsidRDefault="00406224" w:rsidP="00406224">
      <w:pPr>
        <w:pStyle w:val="StyleCentered"/>
        <w:rPr>
          <w:b/>
        </w:rPr>
      </w:pPr>
      <w:r w:rsidRPr="003362BE">
        <w:rPr>
          <w:b/>
        </w:rPr>
        <w:t xml:space="preserve">TITLE OF THESIS OR DISSERTATION: SIMPLE FORMAT WITH </w:t>
      </w:r>
      <w:r>
        <w:rPr>
          <w:b/>
        </w:rPr>
        <w:t>ENDNOTES AND</w:t>
      </w:r>
      <w:r w:rsidR="00986F29">
        <w:rPr>
          <w:b/>
        </w:rPr>
        <w:t xml:space="preserve"> TYPED BIBLIOGRAPHY IN WORD 2016</w:t>
      </w:r>
    </w:p>
    <w:p w14:paraId="4FC7BB2B" w14:textId="77777777" w:rsidR="00D05CAC" w:rsidRPr="003D5CCA" w:rsidRDefault="00D05CAC" w:rsidP="00D05CAC">
      <w:pPr>
        <w:pStyle w:val="StyleCentered"/>
      </w:pPr>
    </w:p>
    <w:p w14:paraId="3C644759" w14:textId="77777777" w:rsidR="00D05CAC" w:rsidRDefault="00D05CAC" w:rsidP="00D05CAC">
      <w:pPr>
        <w:pStyle w:val="StyleCentered"/>
      </w:pPr>
    </w:p>
    <w:p w14:paraId="6E11FC4B" w14:textId="77777777" w:rsidR="00D05CAC" w:rsidRDefault="00D05CAC" w:rsidP="00D05CAC">
      <w:pPr>
        <w:pStyle w:val="StyleCentered"/>
      </w:pPr>
    </w:p>
    <w:p w14:paraId="4308B6B7" w14:textId="77777777" w:rsidR="00D05CAC" w:rsidRDefault="00D05CAC" w:rsidP="00D05CAC">
      <w:pPr>
        <w:pStyle w:val="StyleCentered"/>
      </w:pPr>
    </w:p>
    <w:p w14:paraId="405672DB" w14:textId="77777777" w:rsidR="00D05CAC" w:rsidRDefault="00D05CAC" w:rsidP="00D05CAC">
      <w:pPr>
        <w:pStyle w:val="StyleCentered"/>
      </w:pPr>
    </w:p>
    <w:p w14:paraId="4F81165F" w14:textId="77777777" w:rsidR="00D05CAC" w:rsidRDefault="00D05CAC" w:rsidP="00D05CAC">
      <w:pPr>
        <w:pStyle w:val="StyleCentered"/>
      </w:pPr>
    </w:p>
    <w:p w14:paraId="26441A0C" w14:textId="77777777" w:rsidR="00D05CAC" w:rsidRPr="003D5CCA" w:rsidRDefault="00D05CAC" w:rsidP="00D05CAC">
      <w:pPr>
        <w:pStyle w:val="StyleCentered"/>
      </w:pPr>
    </w:p>
    <w:p w14:paraId="1DA8088A" w14:textId="77777777" w:rsidR="00D05CAC" w:rsidRPr="003D5CCA" w:rsidRDefault="00D05CAC" w:rsidP="00D05CAC">
      <w:pPr>
        <w:pStyle w:val="StyleCentered"/>
      </w:pPr>
      <w:r w:rsidRPr="003D5CCA">
        <w:t>A Dissertation Presented</w:t>
      </w:r>
    </w:p>
    <w:p w14:paraId="525C693A" w14:textId="77777777" w:rsidR="00D05CAC" w:rsidRPr="003D5CCA" w:rsidRDefault="00D05CAC" w:rsidP="00D05CAC">
      <w:pPr>
        <w:pStyle w:val="StyleCentered"/>
      </w:pPr>
    </w:p>
    <w:p w14:paraId="3E3DC0C5" w14:textId="77777777" w:rsidR="00D05CAC" w:rsidRPr="003D5CCA" w:rsidRDefault="00D05CAC" w:rsidP="00D05CAC">
      <w:pPr>
        <w:pStyle w:val="StyleCentered"/>
      </w:pPr>
      <w:r w:rsidRPr="003D5CCA">
        <w:t>by</w:t>
      </w:r>
    </w:p>
    <w:p w14:paraId="62191237" w14:textId="77777777" w:rsidR="00D05CAC" w:rsidRPr="003D5CCA" w:rsidRDefault="00D05CAC" w:rsidP="00D05CAC">
      <w:pPr>
        <w:pStyle w:val="StyleCentered"/>
      </w:pPr>
    </w:p>
    <w:p w14:paraId="76DCC136" w14:textId="77777777" w:rsidR="00D05CAC" w:rsidRPr="003D5CCA" w:rsidRDefault="00D05CAC" w:rsidP="00D05CAC">
      <w:pPr>
        <w:pStyle w:val="StyleCentered"/>
      </w:pPr>
      <w:r w:rsidRPr="003D5CCA">
        <w:t>SAMANTHA S. STUDENT</w:t>
      </w:r>
    </w:p>
    <w:p w14:paraId="0DED30C7" w14:textId="77777777" w:rsidR="00D05CAC" w:rsidRDefault="00D05CAC" w:rsidP="00D05CAC">
      <w:pPr>
        <w:pStyle w:val="StyleCentered"/>
      </w:pPr>
    </w:p>
    <w:p w14:paraId="5F74F505" w14:textId="77777777" w:rsidR="00D05CAC" w:rsidRDefault="00D05CAC" w:rsidP="00D05CAC">
      <w:pPr>
        <w:pStyle w:val="StyleCentered"/>
      </w:pPr>
    </w:p>
    <w:p w14:paraId="24E89989" w14:textId="77777777" w:rsidR="00D05CAC" w:rsidRDefault="00D05CAC" w:rsidP="00D05CAC">
      <w:pPr>
        <w:pStyle w:val="StyleCentered"/>
      </w:pPr>
    </w:p>
    <w:p w14:paraId="0A56D2A6" w14:textId="77777777" w:rsidR="00D05CAC" w:rsidRDefault="00D05CAC" w:rsidP="00D05CAC">
      <w:pPr>
        <w:pStyle w:val="StyleCentered"/>
      </w:pPr>
    </w:p>
    <w:p w14:paraId="3FDBCE6C" w14:textId="77777777" w:rsidR="00D05CAC" w:rsidRPr="003D5CCA" w:rsidRDefault="00D05CAC" w:rsidP="007D5F15">
      <w:pPr>
        <w:pStyle w:val="StyleCentered"/>
      </w:pPr>
    </w:p>
    <w:p w14:paraId="6E8ACDD6" w14:textId="77777777" w:rsidR="00D05CAC" w:rsidRDefault="00D05CAC" w:rsidP="00D05CAC">
      <w:r w:rsidRPr="003D5CCA">
        <w:t>Approved as to style and content by:</w:t>
      </w:r>
    </w:p>
    <w:p w14:paraId="5E078B51" w14:textId="77777777" w:rsidR="00986F29" w:rsidRPr="003D5CCA" w:rsidRDefault="00986F29" w:rsidP="00D05CAC"/>
    <w:p w14:paraId="627896F0" w14:textId="77777777" w:rsidR="00D05CAC" w:rsidRPr="003D5CCA" w:rsidRDefault="00D05CAC" w:rsidP="00D05CAC"/>
    <w:p w14:paraId="47436056" w14:textId="77777777" w:rsidR="00D05CAC" w:rsidRDefault="00D05CAC" w:rsidP="00D07305">
      <w:pPr>
        <w:tabs>
          <w:tab w:val="right" w:leader="underscore" w:pos="4320"/>
        </w:tabs>
      </w:pPr>
      <w:r>
        <w:tab/>
      </w:r>
    </w:p>
    <w:p w14:paraId="7ED39356" w14:textId="77777777" w:rsidR="00D05CAC" w:rsidRPr="003D5CCA" w:rsidRDefault="00D05CAC" w:rsidP="00D05CAC">
      <w:pPr>
        <w:tabs>
          <w:tab w:val="right" w:leader="underscore" w:pos="4680"/>
        </w:tabs>
      </w:pPr>
      <w:r w:rsidRPr="003D5CCA">
        <w:t xml:space="preserve">Name O. </w:t>
      </w:r>
      <w:proofErr w:type="spellStart"/>
      <w:r w:rsidRPr="003D5CCA">
        <w:t>Chairr</w:t>
      </w:r>
      <w:proofErr w:type="spellEnd"/>
      <w:r w:rsidRPr="003D5CCA">
        <w:t>, Chair</w:t>
      </w:r>
    </w:p>
    <w:p w14:paraId="15C8511E" w14:textId="77777777" w:rsidR="00D05CAC" w:rsidRDefault="00D05CAC" w:rsidP="00D05CAC">
      <w:pPr>
        <w:tabs>
          <w:tab w:val="right" w:leader="underscore" w:pos="4680"/>
        </w:tabs>
      </w:pPr>
    </w:p>
    <w:p w14:paraId="40DC9D94" w14:textId="77777777" w:rsidR="00D05CAC" w:rsidRDefault="00D05CAC" w:rsidP="00D05CAC">
      <w:pPr>
        <w:tabs>
          <w:tab w:val="right" w:leader="underscore" w:pos="4680"/>
        </w:tabs>
      </w:pPr>
    </w:p>
    <w:p w14:paraId="6A95FAA6" w14:textId="77777777" w:rsidR="00D05CAC" w:rsidRDefault="00D05CAC" w:rsidP="00D07305">
      <w:pPr>
        <w:tabs>
          <w:tab w:val="right" w:leader="underscore" w:pos="4320"/>
        </w:tabs>
      </w:pPr>
      <w:r>
        <w:tab/>
      </w:r>
    </w:p>
    <w:p w14:paraId="16BDA1E0" w14:textId="77777777" w:rsidR="00D05CAC" w:rsidRPr="003D5CCA" w:rsidRDefault="00D05CAC" w:rsidP="00D05CAC">
      <w:pPr>
        <w:tabs>
          <w:tab w:val="right" w:leader="underscore" w:pos="4680"/>
        </w:tabs>
      </w:pPr>
      <w:r w:rsidRPr="003D5CCA">
        <w:t>First O. Member, Member</w:t>
      </w:r>
    </w:p>
    <w:p w14:paraId="03F7D39D" w14:textId="77777777" w:rsidR="00D05CAC" w:rsidRDefault="00D05CAC" w:rsidP="00D05CAC">
      <w:pPr>
        <w:tabs>
          <w:tab w:val="right" w:leader="underscore" w:pos="4680"/>
        </w:tabs>
      </w:pPr>
    </w:p>
    <w:p w14:paraId="557DDB37" w14:textId="77777777" w:rsidR="00D05CAC" w:rsidRPr="003D5CCA" w:rsidRDefault="00D05CAC" w:rsidP="00D05CAC">
      <w:pPr>
        <w:tabs>
          <w:tab w:val="right" w:leader="underscore" w:pos="4680"/>
        </w:tabs>
      </w:pPr>
    </w:p>
    <w:p w14:paraId="584FBB20" w14:textId="77777777" w:rsidR="00D05CAC" w:rsidRDefault="00D05CAC" w:rsidP="00D07305">
      <w:pPr>
        <w:tabs>
          <w:tab w:val="right" w:leader="underscore" w:pos="4320"/>
        </w:tabs>
      </w:pPr>
      <w:r>
        <w:tab/>
      </w:r>
    </w:p>
    <w:p w14:paraId="05CA94EB" w14:textId="77777777" w:rsidR="00D05CAC" w:rsidRPr="003D5CCA" w:rsidRDefault="00D05CAC" w:rsidP="00D05CAC">
      <w:pPr>
        <w:tabs>
          <w:tab w:val="right" w:leader="underscore" w:pos="4680"/>
        </w:tabs>
      </w:pPr>
      <w:r w:rsidRPr="003D5CCA">
        <w:t>Second M. Name, Member</w:t>
      </w:r>
    </w:p>
    <w:p w14:paraId="47BFAA20" w14:textId="77777777" w:rsidR="00D05CAC" w:rsidRDefault="00D05CAC" w:rsidP="00D05CAC"/>
    <w:p w14:paraId="1EEE74A7" w14:textId="77777777" w:rsidR="00D05CAC" w:rsidRDefault="00D05CAC" w:rsidP="00D05CAC"/>
    <w:p w14:paraId="3CFDFB24" w14:textId="77777777" w:rsidR="00561F7D" w:rsidRDefault="00561F7D" w:rsidP="00D05CAC"/>
    <w:p w14:paraId="76987110" w14:textId="77777777" w:rsidR="00986F29" w:rsidRDefault="00986F29" w:rsidP="00D05CAC"/>
    <w:p w14:paraId="51365C9C" w14:textId="77777777" w:rsidR="00986F29" w:rsidRPr="003D5CCA" w:rsidRDefault="00986F29" w:rsidP="00D05CAC"/>
    <w:p w14:paraId="2D8BB8CB" w14:textId="77777777" w:rsidR="00D05CAC" w:rsidRDefault="00D05CAC" w:rsidP="00D05CAC">
      <w:pPr>
        <w:tabs>
          <w:tab w:val="right" w:leader="underscore" w:pos="8640"/>
        </w:tabs>
        <w:ind w:left="4320"/>
      </w:pPr>
      <w:r>
        <w:tab/>
      </w:r>
    </w:p>
    <w:p w14:paraId="643D21B4" w14:textId="77777777" w:rsidR="00D05CAC" w:rsidRPr="003D5CCA" w:rsidRDefault="00D05CAC" w:rsidP="00D05CAC">
      <w:pPr>
        <w:ind w:left="4320"/>
      </w:pPr>
      <w:r w:rsidRPr="003D5CCA">
        <w:t>Name, Department Head or Dean as appropriate</w:t>
      </w:r>
    </w:p>
    <w:p w14:paraId="1842EE0E" w14:textId="77777777" w:rsidR="00D05CAC" w:rsidRDefault="00D05CAC" w:rsidP="00D05CAC">
      <w:pPr>
        <w:ind w:left="4320"/>
      </w:pPr>
      <w:r w:rsidRPr="003D5CCA">
        <w:t>Department Name</w:t>
      </w:r>
    </w:p>
    <w:p w14:paraId="5AB345A2" w14:textId="77777777" w:rsidR="007D5F15" w:rsidRDefault="007D5F15">
      <w:pPr>
        <w:suppressAutoHyphens w:val="0"/>
      </w:pPr>
      <w:r>
        <w:br w:type="page"/>
      </w:r>
    </w:p>
    <w:p w14:paraId="2A833AAF" w14:textId="77777777" w:rsidR="00D05CAC" w:rsidRPr="00D9455C" w:rsidRDefault="00D05CAC" w:rsidP="00D05CAC">
      <w:pPr>
        <w:pStyle w:val="StyleBoldCentered"/>
      </w:pPr>
      <w:r w:rsidRPr="00D9455C">
        <w:lastRenderedPageBreak/>
        <w:t>DEDICATION</w:t>
      </w:r>
    </w:p>
    <w:p w14:paraId="076F1575" w14:textId="77777777" w:rsidR="00D05CAC" w:rsidRDefault="00D05CAC" w:rsidP="00D05CAC">
      <w:pPr>
        <w:pStyle w:val="StyleCentered"/>
      </w:pPr>
    </w:p>
    <w:p w14:paraId="4B96E0BA" w14:textId="77777777" w:rsidR="00D05CAC" w:rsidRDefault="00A01788" w:rsidP="00D05CAC">
      <w:r>
        <w:t>[optional]</w:t>
      </w:r>
    </w:p>
    <w:p w14:paraId="76381463" w14:textId="77777777" w:rsidR="00D05CAC" w:rsidRPr="003D5CCA" w:rsidRDefault="00D05CAC" w:rsidP="00D05CAC">
      <w:pPr>
        <w:pStyle w:val="StyleCentered"/>
      </w:pPr>
    </w:p>
    <w:p w14:paraId="60730B7B" w14:textId="77777777" w:rsidR="00D05CAC" w:rsidRDefault="00D05CAC" w:rsidP="00D05CAC">
      <w:pPr>
        <w:pStyle w:val="StyleCentered"/>
        <w:sectPr w:rsidR="00D05CAC" w:rsidSect="00850125">
          <w:endnotePr>
            <w:numFmt w:val="decimal"/>
            <w:numRestart w:val="eachSect"/>
          </w:endnotePr>
          <w:pgSz w:w="12240" w:h="15840"/>
          <w:pgMar w:top="1440" w:right="1440" w:bottom="1440" w:left="2160" w:header="720" w:footer="720" w:gutter="0"/>
          <w:cols w:space="720"/>
          <w:docGrid w:linePitch="360"/>
        </w:sectPr>
      </w:pPr>
    </w:p>
    <w:p w14:paraId="388C4EB7" w14:textId="77777777" w:rsidR="00D05CAC" w:rsidRDefault="00D05CAC" w:rsidP="00D05CAC">
      <w:pPr>
        <w:pStyle w:val="Heading1"/>
      </w:pPr>
      <w:bookmarkStart w:id="1" w:name="_Toc134519067"/>
      <w:r w:rsidRPr="003D5CCA">
        <w:lastRenderedPageBreak/>
        <w:t>ACKNOWLEDGMENTS</w:t>
      </w:r>
      <w:bookmarkEnd w:id="1"/>
    </w:p>
    <w:p w14:paraId="79B4A4EF" w14:textId="77777777" w:rsidR="00D05CAC" w:rsidRPr="006268A9" w:rsidRDefault="00973A32" w:rsidP="00D05CAC">
      <w:r>
        <w:t>[optional]</w:t>
      </w:r>
    </w:p>
    <w:p w14:paraId="22285897" w14:textId="77777777" w:rsidR="00D05CAC" w:rsidRDefault="00D05CAC">
      <w:r>
        <w:br w:type="page"/>
      </w:r>
    </w:p>
    <w:p w14:paraId="00DB64C3" w14:textId="77777777" w:rsidR="00D05CAC" w:rsidRPr="003D5CCA" w:rsidRDefault="00D05CAC" w:rsidP="00D05CAC">
      <w:pPr>
        <w:pStyle w:val="Heading1"/>
      </w:pPr>
      <w:bookmarkStart w:id="2" w:name="_Toc134519068"/>
      <w:r w:rsidRPr="003D5CCA">
        <w:lastRenderedPageBreak/>
        <w:t>ABSTRACT</w:t>
      </w:r>
      <w:bookmarkEnd w:id="2"/>
    </w:p>
    <w:p w14:paraId="7BB54063" w14:textId="77777777" w:rsidR="00D05CAC" w:rsidRPr="0015472C" w:rsidRDefault="00D05CAC" w:rsidP="00D05CAC">
      <w:pPr>
        <w:pStyle w:val="StyleCentered"/>
        <w:rPr>
          <w:b/>
        </w:rPr>
      </w:pPr>
      <w:r w:rsidRPr="0015472C">
        <w:rPr>
          <w:b/>
        </w:rPr>
        <w:t>TITLE OF DISSERTATION</w:t>
      </w:r>
    </w:p>
    <w:p w14:paraId="737414F7" w14:textId="77777777" w:rsidR="00D05CAC" w:rsidRPr="003D5CCA" w:rsidRDefault="00D05CAC" w:rsidP="00D05CAC">
      <w:pPr>
        <w:pStyle w:val="StyleCentered"/>
      </w:pPr>
    </w:p>
    <w:p w14:paraId="47554EFA" w14:textId="77777777" w:rsidR="00D05CAC" w:rsidRPr="003D5CCA" w:rsidRDefault="00D05CAC" w:rsidP="00D05CAC">
      <w:pPr>
        <w:pStyle w:val="StyleCentered"/>
      </w:pPr>
      <w:r w:rsidRPr="003D5CCA">
        <w:t>DEGREE DATE</w:t>
      </w:r>
    </w:p>
    <w:p w14:paraId="2EC3A16A" w14:textId="77777777" w:rsidR="00D05CAC" w:rsidRPr="003D5CCA" w:rsidRDefault="00D05CAC" w:rsidP="00D05CAC">
      <w:pPr>
        <w:pStyle w:val="StyleCentered"/>
      </w:pPr>
    </w:p>
    <w:p w14:paraId="22143C1F" w14:textId="77777777" w:rsidR="00D05CAC" w:rsidRPr="003D5CCA" w:rsidRDefault="00D05CAC" w:rsidP="00D05CAC">
      <w:pPr>
        <w:pStyle w:val="StyleCentered"/>
      </w:pPr>
      <w:r w:rsidRPr="003D5CCA">
        <w:t>NAME OF STUDENT, B.A., COLLEGE OR UNIVERSITY</w:t>
      </w:r>
    </w:p>
    <w:p w14:paraId="7D533837" w14:textId="77777777" w:rsidR="00D05CAC" w:rsidRPr="003D5CCA" w:rsidRDefault="00D05CAC" w:rsidP="00D05CAC">
      <w:pPr>
        <w:pStyle w:val="StyleCentered"/>
      </w:pPr>
    </w:p>
    <w:p w14:paraId="7CA096B4" w14:textId="77777777" w:rsidR="00D05CAC" w:rsidRPr="003D5CCA" w:rsidRDefault="00D05CAC" w:rsidP="00D05CAC">
      <w:pPr>
        <w:pStyle w:val="StyleCentered"/>
      </w:pPr>
      <w:r w:rsidRPr="003D5CCA">
        <w:t>M.A., COLLEGE OR UNIVERSITY</w:t>
      </w:r>
    </w:p>
    <w:p w14:paraId="37C279FE" w14:textId="77777777" w:rsidR="00D05CAC" w:rsidRPr="003D5CCA" w:rsidRDefault="00D05CAC" w:rsidP="00D05CAC">
      <w:pPr>
        <w:pStyle w:val="StyleCentered"/>
      </w:pPr>
    </w:p>
    <w:p w14:paraId="3ACECFD4" w14:textId="77777777" w:rsidR="00D05CAC" w:rsidRPr="003D5CCA" w:rsidRDefault="00D05CAC" w:rsidP="00D05CAC">
      <w:pPr>
        <w:pStyle w:val="StyleCentered"/>
      </w:pPr>
      <w:r w:rsidRPr="003D5CCA">
        <w:t>Ph.D., UNIVERSITY OF MASSACHUSETTS AMHERST</w:t>
      </w:r>
    </w:p>
    <w:p w14:paraId="2B07C797" w14:textId="77777777" w:rsidR="00D05CAC" w:rsidRPr="003D5CCA" w:rsidRDefault="00D05CAC" w:rsidP="00D05CAC">
      <w:pPr>
        <w:pStyle w:val="StyleCentered"/>
      </w:pPr>
    </w:p>
    <w:p w14:paraId="6480C1F2" w14:textId="77777777" w:rsidR="00D05CAC" w:rsidRPr="003D5CCA" w:rsidRDefault="00D05CAC" w:rsidP="00D05CAC">
      <w:pPr>
        <w:pStyle w:val="StyleCentered"/>
      </w:pPr>
      <w:r w:rsidRPr="003D5CCA">
        <w:t xml:space="preserve">Directed by: Professor </w:t>
      </w:r>
      <w:proofErr w:type="spellStart"/>
      <w:r w:rsidRPr="003D5CCA">
        <w:t>Xxxx</w:t>
      </w:r>
      <w:proofErr w:type="spellEnd"/>
      <w:r w:rsidRPr="003D5CCA">
        <w:t xml:space="preserve"> Y. Zzzz</w:t>
      </w:r>
    </w:p>
    <w:p w14:paraId="3A9D55CE" w14:textId="77777777" w:rsidR="00D05CAC" w:rsidRDefault="00D05CAC" w:rsidP="00D05CAC">
      <w:pPr>
        <w:pStyle w:val="StyleCentered"/>
      </w:pPr>
    </w:p>
    <w:p w14:paraId="40F18119" w14:textId="77777777" w:rsidR="00D05CAC" w:rsidRPr="003D5CCA" w:rsidRDefault="00D05CAC" w:rsidP="00D05CAC"/>
    <w:p w14:paraId="0BF27DF1" w14:textId="77777777" w:rsidR="00D05CAC" w:rsidRDefault="00D05CAC">
      <w:r>
        <w:br w:type="page"/>
      </w:r>
    </w:p>
    <w:p w14:paraId="70D64291" w14:textId="77777777" w:rsidR="00D05CAC" w:rsidRPr="00C9585F" w:rsidRDefault="00D05CAC" w:rsidP="00D05CAC">
      <w:pPr>
        <w:pStyle w:val="StyleBoldCentered"/>
      </w:pPr>
      <w:r w:rsidRPr="00C9585F">
        <w:lastRenderedPageBreak/>
        <w:t>TABLE OF CONTENTS</w:t>
      </w:r>
    </w:p>
    <w:p w14:paraId="66C4A178" w14:textId="77777777" w:rsidR="00D05CAC" w:rsidRDefault="00D05CAC" w:rsidP="00D05CAC">
      <w:pPr>
        <w:pStyle w:val="StyleCentered"/>
      </w:pPr>
    </w:p>
    <w:p w14:paraId="20736EE8" w14:textId="77777777" w:rsidR="00D05CAC" w:rsidRDefault="00D05CAC" w:rsidP="00D05CAC">
      <w:pPr>
        <w:tabs>
          <w:tab w:val="right" w:pos="8640"/>
        </w:tabs>
      </w:pPr>
      <w:r>
        <w:tab/>
        <w:t>Page</w:t>
      </w:r>
    </w:p>
    <w:p w14:paraId="07728CDB" w14:textId="77777777" w:rsidR="00D05CAC" w:rsidRDefault="00D05CAC" w:rsidP="00D05CAC">
      <w:pPr>
        <w:tabs>
          <w:tab w:val="right" w:pos="8640"/>
        </w:tabs>
      </w:pPr>
    </w:p>
    <w:p w14:paraId="5092677A" w14:textId="77777777" w:rsidR="00541CA6" w:rsidRDefault="00541CA6" w:rsidP="00A21BD5">
      <w:pPr>
        <w:pStyle w:val="TOC1"/>
        <w:rPr>
          <w:rFonts w:eastAsiaTheme="minorEastAsia"/>
          <w:noProof/>
        </w:rPr>
      </w:pPr>
      <w:r>
        <w:rPr>
          <w:noProof/>
        </w:rPr>
        <w:fldChar w:fldCharType="begin"/>
      </w:r>
      <w:r>
        <w:rPr>
          <w:noProof/>
        </w:rPr>
        <w:instrText xml:space="preserve"> TOC \o "1-5" </w:instrText>
      </w:r>
      <w:r>
        <w:rPr>
          <w:noProof/>
        </w:rPr>
        <w:fldChar w:fldCharType="separate"/>
      </w:r>
      <w:r>
        <w:rPr>
          <w:noProof/>
        </w:rPr>
        <w:t>ACKNOWLEDGMENTS</w:t>
      </w:r>
      <w:r>
        <w:rPr>
          <w:noProof/>
        </w:rPr>
        <w:tab/>
      </w:r>
      <w:r>
        <w:rPr>
          <w:noProof/>
        </w:rPr>
        <w:fldChar w:fldCharType="begin"/>
      </w:r>
      <w:r>
        <w:rPr>
          <w:noProof/>
        </w:rPr>
        <w:instrText xml:space="preserve"> PAGEREF _Toc134519067 \h </w:instrText>
      </w:r>
      <w:r>
        <w:rPr>
          <w:noProof/>
        </w:rPr>
      </w:r>
      <w:r>
        <w:rPr>
          <w:noProof/>
        </w:rPr>
        <w:fldChar w:fldCharType="separate"/>
      </w:r>
      <w:r w:rsidR="00985D14">
        <w:rPr>
          <w:noProof/>
        </w:rPr>
        <w:t>v</w:t>
      </w:r>
      <w:r>
        <w:rPr>
          <w:noProof/>
        </w:rPr>
        <w:fldChar w:fldCharType="end"/>
      </w:r>
    </w:p>
    <w:p w14:paraId="1B989CD2" w14:textId="77777777" w:rsidR="00541CA6" w:rsidRDefault="00541CA6" w:rsidP="008A2017">
      <w:pPr>
        <w:pStyle w:val="TOC1"/>
        <w:rPr>
          <w:rFonts w:eastAsiaTheme="minorEastAsia"/>
          <w:noProof/>
        </w:rPr>
      </w:pPr>
      <w:r>
        <w:rPr>
          <w:noProof/>
        </w:rPr>
        <w:t>ABSTRACT</w:t>
      </w:r>
      <w:r>
        <w:rPr>
          <w:noProof/>
        </w:rPr>
        <w:tab/>
      </w:r>
      <w:r>
        <w:rPr>
          <w:noProof/>
        </w:rPr>
        <w:fldChar w:fldCharType="begin"/>
      </w:r>
      <w:r>
        <w:rPr>
          <w:noProof/>
        </w:rPr>
        <w:instrText xml:space="preserve"> PAGEREF _Toc134519068 \h </w:instrText>
      </w:r>
      <w:r>
        <w:rPr>
          <w:noProof/>
        </w:rPr>
      </w:r>
      <w:r>
        <w:rPr>
          <w:noProof/>
        </w:rPr>
        <w:fldChar w:fldCharType="separate"/>
      </w:r>
      <w:r w:rsidR="00985D14">
        <w:rPr>
          <w:noProof/>
        </w:rPr>
        <w:t>vi</w:t>
      </w:r>
      <w:r>
        <w:rPr>
          <w:noProof/>
        </w:rPr>
        <w:fldChar w:fldCharType="end"/>
      </w:r>
    </w:p>
    <w:p w14:paraId="48C4F489" w14:textId="77777777" w:rsidR="00541CA6" w:rsidRDefault="00541CA6" w:rsidP="00A21BD5">
      <w:pPr>
        <w:pStyle w:val="TOC1"/>
        <w:rPr>
          <w:rFonts w:eastAsiaTheme="minorEastAsia"/>
          <w:noProof/>
        </w:rPr>
      </w:pPr>
      <w:r>
        <w:rPr>
          <w:noProof/>
        </w:rPr>
        <w:t>LIST OF TABLES</w:t>
      </w:r>
      <w:r>
        <w:rPr>
          <w:noProof/>
        </w:rPr>
        <w:tab/>
      </w:r>
      <w:r>
        <w:rPr>
          <w:noProof/>
        </w:rPr>
        <w:fldChar w:fldCharType="begin"/>
      </w:r>
      <w:r>
        <w:rPr>
          <w:noProof/>
        </w:rPr>
        <w:instrText xml:space="preserve"> PAGEREF _Toc134519069 \h </w:instrText>
      </w:r>
      <w:r>
        <w:rPr>
          <w:noProof/>
        </w:rPr>
      </w:r>
      <w:r>
        <w:rPr>
          <w:noProof/>
        </w:rPr>
        <w:fldChar w:fldCharType="separate"/>
      </w:r>
      <w:r w:rsidR="00985D14">
        <w:rPr>
          <w:noProof/>
        </w:rPr>
        <w:t>viii</w:t>
      </w:r>
      <w:r>
        <w:rPr>
          <w:noProof/>
        </w:rPr>
        <w:fldChar w:fldCharType="end"/>
      </w:r>
    </w:p>
    <w:p w14:paraId="46E61A37" w14:textId="77777777" w:rsidR="00541CA6" w:rsidRDefault="00541CA6" w:rsidP="00A21BD5">
      <w:pPr>
        <w:pStyle w:val="TOC1"/>
        <w:rPr>
          <w:rFonts w:eastAsiaTheme="minorEastAsia"/>
          <w:noProof/>
        </w:rPr>
      </w:pPr>
      <w:r>
        <w:rPr>
          <w:noProof/>
        </w:rPr>
        <w:t>LIST OF FIGURES</w:t>
      </w:r>
      <w:r>
        <w:rPr>
          <w:noProof/>
        </w:rPr>
        <w:tab/>
      </w:r>
      <w:r>
        <w:rPr>
          <w:noProof/>
        </w:rPr>
        <w:fldChar w:fldCharType="begin"/>
      </w:r>
      <w:r>
        <w:rPr>
          <w:noProof/>
        </w:rPr>
        <w:instrText xml:space="preserve"> PAGEREF _Toc134519070 \h </w:instrText>
      </w:r>
      <w:r>
        <w:rPr>
          <w:noProof/>
        </w:rPr>
      </w:r>
      <w:r>
        <w:rPr>
          <w:noProof/>
        </w:rPr>
        <w:fldChar w:fldCharType="separate"/>
      </w:r>
      <w:r w:rsidR="00985D14">
        <w:rPr>
          <w:noProof/>
        </w:rPr>
        <w:t>ix</w:t>
      </w:r>
      <w:r>
        <w:rPr>
          <w:noProof/>
        </w:rPr>
        <w:fldChar w:fldCharType="end"/>
      </w:r>
    </w:p>
    <w:p w14:paraId="04887FC8" w14:textId="77777777" w:rsidR="00A21BD5" w:rsidRDefault="00A21BD5" w:rsidP="00A21BD5">
      <w:pPr>
        <w:pStyle w:val="TOC1"/>
        <w:rPr>
          <w:noProof/>
        </w:rPr>
      </w:pPr>
      <w:r>
        <w:rPr>
          <w:noProof/>
        </w:rPr>
        <w:t>CHAPTER</w:t>
      </w:r>
    </w:p>
    <w:p w14:paraId="039AE04B" w14:textId="77777777" w:rsidR="008A2017" w:rsidRPr="00D140A8" w:rsidRDefault="00A21BD5" w:rsidP="00D140A8">
      <w:pPr>
        <w:pStyle w:val="TOC1"/>
        <w:rPr>
          <w:rFonts w:eastAsiaTheme="minorEastAsia"/>
          <w:noProof/>
        </w:rPr>
      </w:pPr>
      <w:r>
        <w:rPr>
          <w:noProof/>
        </w:rPr>
        <w:t>1.</w:t>
      </w:r>
      <w:r>
        <w:rPr>
          <w:noProof/>
        </w:rPr>
        <w:tab/>
      </w:r>
      <w:r w:rsidR="00541CA6">
        <w:rPr>
          <w:noProof/>
        </w:rPr>
        <w:t>NEW SCIENTIFIC DARWINISTS</w:t>
      </w:r>
      <w:r w:rsidR="00541CA6">
        <w:rPr>
          <w:noProof/>
        </w:rPr>
        <w:tab/>
      </w:r>
      <w:r w:rsidR="00541CA6">
        <w:rPr>
          <w:noProof/>
        </w:rPr>
        <w:fldChar w:fldCharType="begin"/>
      </w:r>
      <w:r w:rsidR="00541CA6">
        <w:rPr>
          <w:noProof/>
        </w:rPr>
        <w:instrText xml:space="preserve"> PAGEREF _Toc134519071 \h </w:instrText>
      </w:r>
      <w:r w:rsidR="00541CA6">
        <w:rPr>
          <w:noProof/>
        </w:rPr>
      </w:r>
      <w:r w:rsidR="00541CA6">
        <w:rPr>
          <w:noProof/>
        </w:rPr>
        <w:fldChar w:fldCharType="separate"/>
      </w:r>
      <w:r w:rsidR="00985D14">
        <w:rPr>
          <w:noProof/>
        </w:rPr>
        <w:t>1</w:t>
      </w:r>
      <w:r w:rsidR="00541CA6">
        <w:rPr>
          <w:noProof/>
        </w:rPr>
        <w:fldChar w:fldCharType="end"/>
      </w:r>
    </w:p>
    <w:p w14:paraId="679B5F68" w14:textId="77777777" w:rsidR="00541CA6" w:rsidRDefault="00541CA6" w:rsidP="007B5F64">
      <w:pPr>
        <w:pStyle w:val="TOC2"/>
        <w:ind w:right="0"/>
        <w:rPr>
          <w:rFonts w:eastAsiaTheme="minorEastAsia"/>
          <w:noProof/>
        </w:rPr>
      </w:pPr>
      <w:r>
        <w:rPr>
          <w:noProof/>
        </w:rPr>
        <w:t>Introduction</w:t>
      </w:r>
      <w:r>
        <w:rPr>
          <w:noProof/>
        </w:rPr>
        <w:tab/>
      </w:r>
      <w:r>
        <w:rPr>
          <w:noProof/>
        </w:rPr>
        <w:fldChar w:fldCharType="begin"/>
      </w:r>
      <w:r>
        <w:rPr>
          <w:noProof/>
        </w:rPr>
        <w:instrText xml:space="preserve"> PAGEREF _Toc134519072 \h </w:instrText>
      </w:r>
      <w:r>
        <w:rPr>
          <w:noProof/>
        </w:rPr>
      </w:r>
      <w:r>
        <w:rPr>
          <w:noProof/>
        </w:rPr>
        <w:fldChar w:fldCharType="separate"/>
      </w:r>
      <w:r w:rsidR="00985D14">
        <w:rPr>
          <w:noProof/>
        </w:rPr>
        <w:t>1</w:t>
      </w:r>
      <w:r>
        <w:rPr>
          <w:noProof/>
        </w:rPr>
        <w:fldChar w:fldCharType="end"/>
      </w:r>
    </w:p>
    <w:p w14:paraId="4EA80188" w14:textId="77777777" w:rsidR="00541CA6" w:rsidRDefault="00541CA6" w:rsidP="007B5F64">
      <w:pPr>
        <w:pStyle w:val="TOC2"/>
        <w:ind w:right="0"/>
        <w:rPr>
          <w:rFonts w:eastAsiaTheme="minorEastAsia"/>
          <w:noProof/>
        </w:rPr>
      </w:pPr>
      <w:r>
        <w:rPr>
          <w:noProof/>
        </w:rPr>
        <w:t>Thomas Henry Huxley</w:t>
      </w:r>
      <w:r>
        <w:rPr>
          <w:noProof/>
        </w:rPr>
        <w:tab/>
      </w:r>
      <w:r>
        <w:rPr>
          <w:noProof/>
        </w:rPr>
        <w:fldChar w:fldCharType="begin"/>
      </w:r>
      <w:r>
        <w:rPr>
          <w:noProof/>
        </w:rPr>
        <w:instrText xml:space="preserve"> PAGEREF _Toc134519073 \h </w:instrText>
      </w:r>
      <w:r>
        <w:rPr>
          <w:noProof/>
        </w:rPr>
      </w:r>
      <w:r>
        <w:rPr>
          <w:noProof/>
        </w:rPr>
        <w:fldChar w:fldCharType="separate"/>
      </w:r>
      <w:r w:rsidR="00985D14">
        <w:rPr>
          <w:noProof/>
        </w:rPr>
        <w:t>1</w:t>
      </w:r>
      <w:r>
        <w:rPr>
          <w:noProof/>
        </w:rPr>
        <w:fldChar w:fldCharType="end"/>
      </w:r>
    </w:p>
    <w:p w14:paraId="1E4F95B3" w14:textId="77777777" w:rsidR="00A21BD5" w:rsidRDefault="00A21BD5">
      <w:pPr>
        <w:pStyle w:val="TOC3"/>
        <w:rPr>
          <w:noProof/>
        </w:rPr>
      </w:pPr>
    </w:p>
    <w:p w14:paraId="6E2EBEF4" w14:textId="77777777" w:rsidR="00541CA6" w:rsidRDefault="00541CA6" w:rsidP="007B5F64">
      <w:pPr>
        <w:pStyle w:val="TOC3"/>
        <w:ind w:right="0"/>
        <w:rPr>
          <w:rFonts w:eastAsiaTheme="minorEastAsia"/>
          <w:noProof/>
        </w:rPr>
      </w:pPr>
      <w:r>
        <w:rPr>
          <w:noProof/>
        </w:rPr>
        <w:t>Discoveries of Organic Chemists and Evolutionists</w:t>
      </w:r>
      <w:r w:rsidR="006D5CDC">
        <w:rPr>
          <w:noProof/>
        </w:rPr>
        <w:br/>
      </w:r>
      <w:r>
        <w:rPr>
          <w:noProof/>
        </w:rPr>
        <w:t xml:space="preserve"> Complementary</w:t>
      </w:r>
      <w:r>
        <w:rPr>
          <w:noProof/>
        </w:rPr>
        <w:tab/>
      </w:r>
      <w:r>
        <w:rPr>
          <w:noProof/>
        </w:rPr>
        <w:fldChar w:fldCharType="begin"/>
      </w:r>
      <w:r>
        <w:rPr>
          <w:noProof/>
        </w:rPr>
        <w:instrText xml:space="preserve"> PAGEREF _Toc134519074 \h </w:instrText>
      </w:r>
      <w:r>
        <w:rPr>
          <w:noProof/>
        </w:rPr>
      </w:r>
      <w:r>
        <w:rPr>
          <w:noProof/>
        </w:rPr>
        <w:fldChar w:fldCharType="separate"/>
      </w:r>
      <w:r w:rsidR="00985D14">
        <w:rPr>
          <w:noProof/>
        </w:rPr>
        <w:t>2</w:t>
      </w:r>
      <w:r>
        <w:rPr>
          <w:noProof/>
        </w:rPr>
        <w:fldChar w:fldCharType="end"/>
      </w:r>
    </w:p>
    <w:p w14:paraId="1260890F" w14:textId="77777777" w:rsidR="00541CA6" w:rsidRDefault="00541CA6" w:rsidP="007B5F64">
      <w:pPr>
        <w:pStyle w:val="TOC3"/>
        <w:ind w:right="0"/>
        <w:rPr>
          <w:rFonts w:eastAsiaTheme="minorEastAsia"/>
          <w:noProof/>
        </w:rPr>
      </w:pPr>
      <w:r>
        <w:rPr>
          <w:noProof/>
        </w:rPr>
        <w:t>Applicability of Darwin's Argument to Human Beings</w:t>
      </w:r>
      <w:r>
        <w:rPr>
          <w:noProof/>
        </w:rPr>
        <w:tab/>
      </w:r>
      <w:r>
        <w:rPr>
          <w:noProof/>
        </w:rPr>
        <w:fldChar w:fldCharType="begin"/>
      </w:r>
      <w:r>
        <w:rPr>
          <w:noProof/>
        </w:rPr>
        <w:instrText xml:space="preserve"> PAGEREF _Toc134519075 \h </w:instrText>
      </w:r>
      <w:r>
        <w:rPr>
          <w:noProof/>
        </w:rPr>
      </w:r>
      <w:r>
        <w:rPr>
          <w:noProof/>
        </w:rPr>
        <w:fldChar w:fldCharType="separate"/>
      </w:r>
      <w:r w:rsidR="00985D14">
        <w:rPr>
          <w:noProof/>
        </w:rPr>
        <w:t>2</w:t>
      </w:r>
      <w:r>
        <w:rPr>
          <w:noProof/>
        </w:rPr>
        <w:fldChar w:fldCharType="end"/>
      </w:r>
    </w:p>
    <w:p w14:paraId="1C76C604" w14:textId="77777777" w:rsidR="00A21BD5" w:rsidRDefault="00A21BD5">
      <w:pPr>
        <w:pStyle w:val="TOC4"/>
        <w:rPr>
          <w:noProof/>
        </w:rPr>
      </w:pPr>
    </w:p>
    <w:p w14:paraId="13973876" w14:textId="77777777" w:rsidR="00541CA6" w:rsidRDefault="00541CA6" w:rsidP="007B5F64">
      <w:pPr>
        <w:pStyle w:val="TOC4"/>
        <w:ind w:right="0"/>
        <w:rPr>
          <w:rFonts w:eastAsiaTheme="minorEastAsia"/>
          <w:noProof/>
        </w:rPr>
      </w:pPr>
      <w:r>
        <w:rPr>
          <w:noProof/>
        </w:rPr>
        <w:t>An Example of a Heading 4 Subdivision Head</w:t>
      </w:r>
      <w:r>
        <w:rPr>
          <w:noProof/>
        </w:rPr>
        <w:tab/>
      </w:r>
      <w:r>
        <w:rPr>
          <w:noProof/>
        </w:rPr>
        <w:fldChar w:fldCharType="begin"/>
      </w:r>
      <w:r>
        <w:rPr>
          <w:noProof/>
        </w:rPr>
        <w:instrText xml:space="preserve"> PAGEREF _Toc134519076 \h </w:instrText>
      </w:r>
      <w:r>
        <w:rPr>
          <w:noProof/>
        </w:rPr>
      </w:r>
      <w:r>
        <w:rPr>
          <w:noProof/>
        </w:rPr>
        <w:fldChar w:fldCharType="separate"/>
      </w:r>
      <w:r w:rsidR="00985D14">
        <w:rPr>
          <w:noProof/>
        </w:rPr>
        <w:t>3</w:t>
      </w:r>
      <w:r>
        <w:rPr>
          <w:noProof/>
        </w:rPr>
        <w:fldChar w:fldCharType="end"/>
      </w:r>
    </w:p>
    <w:p w14:paraId="2B5DB267" w14:textId="77777777" w:rsidR="00A21BD5" w:rsidRDefault="00A21BD5">
      <w:pPr>
        <w:pStyle w:val="TOC5"/>
        <w:rPr>
          <w:noProof/>
        </w:rPr>
      </w:pPr>
    </w:p>
    <w:p w14:paraId="4491E159" w14:textId="77777777" w:rsidR="00541CA6" w:rsidRDefault="00541CA6" w:rsidP="007B5F64">
      <w:pPr>
        <w:pStyle w:val="TOC5"/>
        <w:ind w:right="0"/>
        <w:rPr>
          <w:rFonts w:eastAsiaTheme="minorEastAsia"/>
          <w:noProof/>
        </w:rPr>
      </w:pPr>
      <w:r>
        <w:rPr>
          <w:noProof/>
        </w:rPr>
        <w:t>An Example of a Heading 5 Subdivision Head</w:t>
      </w:r>
      <w:r>
        <w:rPr>
          <w:noProof/>
        </w:rPr>
        <w:tab/>
      </w:r>
      <w:r>
        <w:rPr>
          <w:noProof/>
        </w:rPr>
        <w:fldChar w:fldCharType="begin"/>
      </w:r>
      <w:r>
        <w:rPr>
          <w:noProof/>
        </w:rPr>
        <w:instrText xml:space="preserve"> PAGEREF _Toc134519077 \h </w:instrText>
      </w:r>
      <w:r>
        <w:rPr>
          <w:noProof/>
        </w:rPr>
      </w:r>
      <w:r>
        <w:rPr>
          <w:noProof/>
        </w:rPr>
        <w:fldChar w:fldCharType="separate"/>
      </w:r>
      <w:r w:rsidR="00985D14">
        <w:rPr>
          <w:noProof/>
        </w:rPr>
        <w:t>3</w:t>
      </w:r>
      <w:r>
        <w:rPr>
          <w:noProof/>
        </w:rPr>
        <w:fldChar w:fldCharType="end"/>
      </w:r>
    </w:p>
    <w:p w14:paraId="2B7EFB8F" w14:textId="77777777" w:rsidR="00A21BD5" w:rsidRDefault="00A21BD5" w:rsidP="000E38EE">
      <w:pPr>
        <w:pStyle w:val="TOC1"/>
        <w:spacing w:line="240" w:lineRule="auto"/>
        <w:rPr>
          <w:noProof/>
        </w:rPr>
      </w:pPr>
    </w:p>
    <w:p w14:paraId="418569D3" w14:textId="77777777" w:rsidR="008A2017" w:rsidRPr="00D140A8" w:rsidRDefault="00A21BD5" w:rsidP="00D140A8">
      <w:pPr>
        <w:pStyle w:val="TOC1"/>
        <w:rPr>
          <w:rFonts w:eastAsiaTheme="minorEastAsia"/>
          <w:noProof/>
        </w:rPr>
      </w:pPr>
      <w:r>
        <w:rPr>
          <w:noProof/>
        </w:rPr>
        <w:t>2.</w:t>
      </w:r>
      <w:r>
        <w:rPr>
          <w:noProof/>
        </w:rPr>
        <w:tab/>
      </w:r>
      <w:r w:rsidR="00541CA6">
        <w:rPr>
          <w:noProof/>
        </w:rPr>
        <w:t>SECOND CHAPTER TITLE</w:t>
      </w:r>
      <w:r w:rsidR="00541CA6">
        <w:rPr>
          <w:noProof/>
        </w:rPr>
        <w:tab/>
      </w:r>
      <w:r w:rsidR="00541CA6">
        <w:rPr>
          <w:noProof/>
        </w:rPr>
        <w:fldChar w:fldCharType="begin"/>
      </w:r>
      <w:r w:rsidR="00541CA6">
        <w:rPr>
          <w:noProof/>
        </w:rPr>
        <w:instrText xml:space="preserve"> PAGEREF _Toc134519078 \h </w:instrText>
      </w:r>
      <w:r w:rsidR="00541CA6">
        <w:rPr>
          <w:noProof/>
        </w:rPr>
      </w:r>
      <w:r w:rsidR="00541CA6">
        <w:rPr>
          <w:noProof/>
        </w:rPr>
        <w:fldChar w:fldCharType="separate"/>
      </w:r>
      <w:r w:rsidR="00985D14">
        <w:rPr>
          <w:noProof/>
        </w:rPr>
        <w:t>5</w:t>
      </w:r>
      <w:r w:rsidR="00541CA6">
        <w:rPr>
          <w:noProof/>
        </w:rPr>
        <w:fldChar w:fldCharType="end"/>
      </w:r>
    </w:p>
    <w:p w14:paraId="3639AB6E" w14:textId="77777777" w:rsidR="00541CA6" w:rsidRDefault="00541CA6" w:rsidP="007B5F64">
      <w:pPr>
        <w:pStyle w:val="TOC2"/>
        <w:ind w:right="0"/>
        <w:rPr>
          <w:rFonts w:eastAsiaTheme="minorEastAsia"/>
          <w:noProof/>
        </w:rPr>
      </w:pPr>
      <w:r>
        <w:rPr>
          <w:noProof/>
        </w:rPr>
        <w:t>Ernst Heinrich Haeckel</w:t>
      </w:r>
      <w:r>
        <w:rPr>
          <w:noProof/>
        </w:rPr>
        <w:tab/>
      </w:r>
      <w:r>
        <w:rPr>
          <w:noProof/>
        </w:rPr>
        <w:fldChar w:fldCharType="begin"/>
      </w:r>
      <w:r>
        <w:rPr>
          <w:noProof/>
        </w:rPr>
        <w:instrText xml:space="preserve"> PAGEREF _Toc134519079 \h </w:instrText>
      </w:r>
      <w:r>
        <w:rPr>
          <w:noProof/>
        </w:rPr>
      </w:r>
      <w:r>
        <w:rPr>
          <w:noProof/>
        </w:rPr>
        <w:fldChar w:fldCharType="separate"/>
      </w:r>
      <w:r w:rsidR="00985D14">
        <w:rPr>
          <w:noProof/>
        </w:rPr>
        <w:t>5</w:t>
      </w:r>
      <w:r>
        <w:rPr>
          <w:noProof/>
        </w:rPr>
        <w:fldChar w:fldCharType="end"/>
      </w:r>
    </w:p>
    <w:p w14:paraId="5D726464" w14:textId="77777777" w:rsidR="00A21BD5" w:rsidRDefault="00A21BD5">
      <w:pPr>
        <w:pStyle w:val="TOC3"/>
        <w:rPr>
          <w:noProof/>
        </w:rPr>
      </w:pPr>
    </w:p>
    <w:p w14:paraId="08822A78" w14:textId="77777777" w:rsidR="000E38EE" w:rsidRDefault="00541CA6" w:rsidP="007B5F64">
      <w:pPr>
        <w:pStyle w:val="TOC3"/>
        <w:ind w:right="0"/>
        <w:rPr>
          <w:noProof/>
        </w:rPr>
      </w:pPr>
      <w:r>
        <w:rPr>
          <w:noProof/>
        </w:rPr>
        <w:t>Haeckel’s Anti-Anthropocentrism</w:t>
      </w:r>
      <w:r>
        <w:rPr>
          <w:noProof/>
        </w:rPr>
        <w:tab/>
      </w:r>
      <w:r>
        <w:rPr>
          <w:noProof/>
        </w:rPr>
        <w:fldChar w:fldCharType="begin"/>
      </w:r>
      <w:r>
        <w:rPr>
          <w:noProof/>
        </w:rPr>
        <w:instrText xml:space="preserve"> PAGEREF _Toc134519080 \h </w:instrText>
      </w:r>
      <w:r>
        <w:rPr>
          <w:noProof/>
        </w:rPr>
      </w:r>
      <w:r>
        <w:rPr>
          <w:noProof/>
        </w:rPr>
        <w:fldChar w:fldCharType="separate"/>
      </w:r>
      <w:r w:rsidR="00985D14">
        <w:rPr>
          <w:noProof/>
        </w:rPr>
        <w:t>5</w:t>
      </w:r>
      <w:r>
        <w:rPr>
          <w:noProof/>
        </w:rPr>
        <w:fldChar w:fldCharType="end"/>
      </w:r>
    </w:p>
    <w:p w14:paraId="04A404C8" w14:textId="77777777" w:rsidR="00541CA6" w:rsidRPr="000E38EE" w:rsidRDefault="00541CA6" w:rsidP="000E38EE">
      <w:pPr>
        <w:rPr>
          <w:rFonts w:eastAsiaTheme="minorEastAsia"/>
        </w:rPr>
      </w:pPr>
    </w:p>
    <w:p w14:paraId="23580F33" w14:textId="77777777" w:rsidR="00A21BD5" w:rsidRDefault="00A21BD5" w:rsidP="00541CA6">
      <w:pPr>
        <w:pStyle w:val="TOC1"/>
        <w:rPr>
          <w:noProof/>
        </w:rPr>
      </w:pPr>
      <w:r>
        <w:rPr>
          <w:noProof/>
        </w:rPr>
        <w:t>APPENDICES</w:t>
      </w:r>
    </w:p>
    <w:p w14:paraId="044BE741" w14:textId="77777777" w:rsidR="00541CA6" w:rsidRDefault="00A21BD5" w:rsidP="00D140A8">
      <w:pPr>
        <w:pStyle w:val="TOC1"/>
        <w:spacing w:line="240" w:lineRule="auto"/>
        <w:rPr>
          <w:rFonts w:eastAsiaTheme="minorEastAsia"/>
          <w:noProof/>
        </w:rPr>
      </w:pPr>
      <w:r>
        <w:rPr>
          <w:noProof/>
        </w:rPr>
        <w:t>A.</w:t>
      </w:r>
      <w:r>
        <w:rPr>
          <w:noProof/>
        </w:rPr>
        <w:tab/>
      </w:r>
      <w:r w:rsidR="00541CA6">
        <w:rPr>
          <w:noProof/>
        </w:rPr>
        <w:t>THE DARWINIAN REVOLUTION</w:t>
      </w:r>
      <w:r w:rsidR="00541CA6">
        <w:rPr>
          <w:noProof/>
        </w:rPr>
        <w:tab/>
      </w:r>
      <w:r w:rsidR="00541CA6">
        <w:rPr>
          <w:noProof/>
        </w:rPr>
        <w:fldChar w:fldCharType="begin"/>
      </w:r>
      <w:r w:rsidR="00541CA6">
        <w:rPr>
          <w:noProof/>
        </w:rPr>
        <w:instrText xml:space="preserve"> PAGEREF _Toc134519081 \h </w:instrText>
      </w:r>
      <w:r w:rsidR="00541CA6">
        <w:rPr>
          <w:noProof/>
        </w:rPr>
      </w:r>
      <w:r w:rsidR="00541CA6">
        <w:rPr>
          <w:noProof/>
        </w:rPr>
        <w:fldChar w:fldCharType="separate"/>
      </w:r>
      <w:r w:rsidR="00985D14">
        <w:rPr>
          <w:noProof/>
        </w:rPr>
        <w:t>9</w:t>
      </w:r>
      <w:r w:rsidR="00541CA6">
        <w:rPr>
          <w:noProof/>
        </w:rPr>
        <w:fldChar w:fldCharType="end"/>
      </w:r>
    </w:p>
    <w:p w14:paraId="6EF36647" w14:textId="77777777" w:rsidR="00541CA6" w:rsidRDefault="00A21BD5" w:rsidP="00541CA6">
      <w:pPr>
        <w:pStyle w:val="TOC1"/>
        <w:rPr>
          <w:rFonts w:eastAsiaTheme="minorEastAsia"/>
          <w:noProof/>
        </w:rPr>
      </w:pPr>
      <w:r>
        <w:rPr>
          <w:noProof/>
        </w:rPr>
        <w:t>B.</w:t>
      </w:r>
      <w:r>
        <w:rPr>
          <w:noProof/>
        </w:rPr>
        <w:tab/>
      </w:r>
      <w:r w:rsidR="00541CA6">
        <w:rPr>
          <w:noProof/>
        </w:rPr>
        <w:t>THE TABLES</w:t>
      </w:r>
      <w:r w:rsidR="00541CA6">
        <w:rPr>
          <w:noProof/>
        </w:rPr>
        <w:tab/>
      </w:r>
      <w:r w:rsidR="00541CA6">
        <w:rPr>
          <w:noProof/>
        </w:rPr>
        <w:fldChar w:fldCharType="begin"/>
      </w:r>
      <w:r w:rsidR="00541CA6">
        <w:rPr>
          <w:noProof/>
        </w:rPr>
        <w:instrText xml:space="preserve"> PAGEREF _Toc134519082 \h </w:instrText>
      </w:r>
      <w:r w:rsidR="00541CA6">
        <w:rPr>
          <w:noProof/>
        </w:rPr>
      </w:r>
      <w:r w:rsidR="00541CA6">
        <w:rPr>
          <w:noProof/>
        </w:rPr>
        <w:fldChar w:fldCharType="separate"/>
      </w:r>
      <w:r w:rsidR="00985D14">
        <w:rPr>
          <w:noProof/>
        </w:rPr>
        <w:t>10</w:t>
      </w:r>
      <w:r w:rsidR="00541CA6">
        <w:rPr>
          <w:noProof/>
        </w:rPr>
        <w:fldChar w:fldCharType="end"/>
      </w:r>
    </w:p>
    <w:p w14:paraId="0AA79E71" w14:textId="77777777" w:rsidR="00541CA6" w:rsidRDefault="00541CA6" w:rsidP="00541CA6">
      <w:pPr>
        <w:pStyle w:val="TOC1"/>
        <w:rPr>
          <w:rFonts w:eastAsiaTheme="minorEastAsia"/>
          <w:noProof/>
        </w:rPr>
      </w:pPr>
      <w:r>
        <w:rPr>
          <w:noProof/>
        </w:rPr>
        <w:t>BIBLIOGRAPHY</w:t>
      </w:r>
      <w:r>
        <w:rPr>
          <w:noProof/>
        </w:rPr>
        <w:tab/>
      </w:r>
      <w:r>
        <w:rPr>
          <w:noProof/>
        </w:rPr>
        <w:fldChar w:fldCharType="begin"/>
      </w:r>
      <w:r>
        <w:rPr>
          <w:noProof/>
        </w:rPr>
        <w:instrText xml:space="preserve"> PAGEREF _Toc134519083 \h </w:instrText>
      </w:r>
      <w:r>
        <w:rPr>
          <w:noProof/>
        </w:rPr>
      </w:r>
      <w:r>
        <w:rPr>
          <w:noProof/>
        </w:rPr>
        <w:fldChar w:fldCharType="separate"/>
      </w:r>
      <w:r w:rsidR="00985D14">
        <w:rPr>
          <w:noProof/>
        </w:rPr>
        <w:t>11</w:t>
      </w:r>
      <w:r>
        <w:rPr>
          <w:noProof/>
        </w:rPr>
        <w:fldChar w:fldCharType="end"/>
      </w:r>
    </w:p>
    <w:p w14:paraId="5B761736" w14:textId="77777777" w:rsidR="00D05CAC" w:rsidRPr="003D5CCA" w:rsidRDefault="00541CA6" w:rsidP="00D05CAC">
      <w:pPr>
        <w:tabs>
          <w:tab w:val="right" w:pos="8640"/>
        </w:tabs>
      </w:pPr>
      <w:r>
        <w:rPr>
          <w:noProof/>
        </w:rPr>
        <w:fldChar w:fldCharType="end"/>
      </w:r>
    </w:p>
    <w:p w14:paraId="5C655B5E" w14:textId="77777777" w:rsidR="008A2017" w:rsidRDefault="008A2017">
      <w:pPr>
        <w:suppressAutoHyphens w:val="0"/>
        <w:rPr>
          <w:b/>
          <w:bCs/>
          <w:szCs w:val="28"/>
        </w:rPr>
      </w:pPr>
      <w:bookmarkStart w:id="3" w:name="_Toc134519069"/>
      <w:r>
        <w:br w:type="page"/>
      </w:r>
    </w:p>
    <w:p w14:paraId="376EFC71" w14:textId="77777777" w:rsidR="00D05CAC" w:rsidRPr="00D919E9" w:rsidRDefault="00D05CAC" w:rsidP="00897468">
      <w:pPr>
        <w:pStyle w:val="Heading1"/>
      </w:pPr>
      <w:r w:rsidRPr="00D919E9">
        <w:lastRenderedPageBreak/>
        <w:t>LIST OF TABLES</w:t>
      </w:r>
      <w:bookmarkEnd w:id="3"/>
    </w:p>
    <w:p w14:paraId="37D745FB" w14:textId="77777777" w:rsidR="00D05CAC" w:rsidRPr="003D5CCA" w:rsidRDefault="00D05CAC" w:rsidP="00D05CAC"/>
    <w:p w14:paraId="58A47A3C" w14:textId="77777777" w:rsidR="00D05CAC" w:rsidRDefault="00D05CAC" w:rsidP="00D05CAC">
      <w:pPr>
        <w:tabs>
          <w:tab w:val="right" w:pos="8640"/>
        </w:tabs>
      </w:pPr>
      <w:r w:rsidRPr="003D5CCA">
        <w:t>Table</w:t>
      </w:r>
      <w:r w:rsidRPr="003D5CCA">
        <w:tab/>
        <w:t>Page</w:t>
      </w:r>
    </w:p>
    <w:p w14:paraId="38F237A6" w14:textId="77777777" w:rsidR="00D05CAC" w:rsidRDefault="00D05CAC" w:rsidP="00D05CAC">
      <w:pPr>
        <w:tabs>
          <w:tab w:val="right" w:pos="8640"/>
        </w:tabs>
      </w:pPr>
    </w:p>
    <w:p w14:paraId="3F4DABB4" w14:textId="77777777" w:rsidR="00D05CAC" w:rsidRDefault="00D05CAC" w:rsidP="006360FD">
      <w:pPr>
        <w:pStyle w:val="TableofFigures"/>
        <w:tabs>
          <w:tab w:val="clear" w:pos="8496"/>
          <w:tab w:val="right" w:leader="dot" w:pos="8640"/>
        </w:tabs>
        <w:ind w:left="720" w:right="-90"/>
        <w:rPr>
          <w:rFonts w:ascii="Calibri" w:hAnsi="Calibri"/>
          <w:noProof/>
          <w:sz w:val="22"/>
          <w:szCs w:val="22"/>
        </w:rPr>
      </w:pPr>
      <w:r>
        <w:fldChar w:fldCharType="begin"/>
      </w:r>
      <w:r>
        <w:instrText xml:space="preserve"> TOC \h \z \c "Table" </w:instrText>
      </w:r>
      <w:r>
        <w:fldChar w:fldCharType="separate"/>
      </w:r>
      <w:hyperlink w:anchor="_Toc182716364" w:history="1">
        <w:r>
          <w:rPr>
            <w:rStyle w:val="Hyperlink"/>
            <w:noProof/>
            <w:u w:val="none"/>
          </w:rPr>
          <w:t>1.</w:t>
        </w:r>
        <w:r w:rsidRPr="008F5759">
          <w:rPr>
            <w:rStyle w:val="Hyperlink"/>
            <w:noProof/>
            <w:u w:val="none"/>
          </w:rPr>
          <w:t xml:space="preserve"> </w:t>
        </w:r>
        <w:r>
          <w:rPr>
            <w:rStyle w:val="Hyperlink"/>
            <w:noProof/>
            <w:u w:val="none"/>
          </w:rPr>
          <w:tab/>
        </w:r>
        <w:r w:rsidRPr="008F5759">
          <w:rPr>
            <w:rStyle w:val="Hyperlink"/>
            <w:noProof/>
            <w:u w:val="none"/>
          </w:rPr>
          <w:t>Caption for First Table</w:t>
        </w:r>
        <w:r>
          <w:rPr>
            <w:noProof/>
            <w:webHidden/>
          </w:rPr>
          <w:tab/>
        </w:r>
        <w:r w:rsidR="005F2379">
          <w:rPr>
            <w:noProof/>
          </w:rPr>
          <w:fldChar w:fldCharType="begin"/>
        </w:r>
        <w:r w:rsidR="005F2379">
          <w:rPr>
            <w:noProof/>
          </w:rPr>
          <w:instrText xml:space="preserve"> PAGEREF _Toc182716364 \h </w:instrText>
        </w:r>
        <w:r w:rsidR="005F2379">
          <w:rPr>
            <w:noProof/>
          </w:rPr>
        </w:r>
        <w:r w:rsidR="005F2379">
          <w:rPr>
            <w:noProof/>
          </w:rPr>
          <w:fldChar w:fldCharType="separate"/>
        </w:r>
        <w:r w:rsidR="004A1388">
          <w:rPr>
            <w:noProof/>
          </w:rPr>
          <w:t>9</w:t>
        </w:r>
        <w:r w:rsidR="005F2379">
          <w:rPr>
            <w:noProof/>
          </w:rPr>
          <w:fldChar w:fldCharType="end"/>
        </w:r>
      </w:hyperlink>
    </w:p>
    <w:p w14:paraId="21C0EE69" w14:textId="77777777" w:rsidR="00D05CAC" w:rsidRDefault="00FE11A6" w:rsidP="006360FD">
      <w:pPr>
        <w:pStyle w:val="TableofFigures"/>
        <w:tabs>
          <w:tab w:val="clear" w:pos="8496"/>
          <w:tab w:val="right" w:leader="dot" w:pos="8640"/>
        </w:tabs>
        <w:ind w:left="720" w:right="0"/>
        <w:rPr>
          <w:rFonts w:ascii="Calibri" w:hAnsi="Calibri"/>
          <w:noProof/>
          <w:sz w:val="22"/>
          <w:szCs w:val="22"/>
        </w:rPr>
      </w:pPr>
      <w:hyperlink w:anchor="_Toc182716365" w:history="1">
        <w:r w:rsidR="00D05CAC">
          <w:rPr>
            <w:rStyle w:val="Hyperlink"/>
            <w:noProof/>
            <w:u w:val="none"/>
          </w:rPr>
          <w:t xml:space="preserve">2. </w:t>
        </w:r>
        <w:r w:rsidR="00D05CAC">
          <w:rPr>
            <w:rStyle w:val="Hyperlink"/>
            <w:noProof/>
            <w:u w:val="none"/>
          </w:rPr>
          <w:tab/>
        </w:r>
        <w:r w:rsidR="00D05CAC" w:rsidRPr="008F5759">
          <w:rPr>
            <w:rStyle w:val="Hyperlink"/>
            <w:noProof/>
            <w:u w:val="none"/>
          </w:rPr>
          <w:t>Caption for Second Table</w:t>
        </w:r>
        <w:r w:rsidR="00D05CAC">
          <w:rPr>
            <w:noProof/>
            <w:webHidden/>
          </w:rPr>
          <w:tab/>
        </w:r>
        <w:r w:rsidR="005F2379">
          <w:rPr>
            <w:noProof/>
          </w:rPr>
          <w:fldChar w:fldCharType="begin"/>
        </w:r>
        <w:r w:rsidR="005F2379">
          <w:rPr>
            <w:noProof/>
          </w:rPr>
          <w:instrText xml:space="preserve"> PAGEREF _Toc182716365 \h </w:instrText>
        </w:r>
        <w:r w:rsidR="005F2379">
          <w:rPr>
            <w:noProof/>
          </w:rPr>
        </w:r>
        <w:r w:rsidR="005F2379">
          <w:rPr>
            <w:noProof/>
          </w:rPr>
          <w:fldChar w:fldCharType="separate"/>
        </w:r>
        <w:r w:rsidR="004A1388">
          <w:rPr>
            <w:noProof/>
          </w:rPr>
          <w:t>9</w:t>
        </w:r>
        <w:r w:rsidR="005F2379">
          <w:rPr>
            <w:noProof/>
          </w:rPr>
          <w:fldChar w:fldCharType="end"/>
        </w:r>
      </w:hyperlink>
    </w:p>
    <w:p w14:paraId="0186F9B5" w14:textId="77777777" w:rsidR="00D05CAC" w:rsidRDefault="00D05CAC" w:rsidP="00D05CAC">
      <w:pPr>
        <w:tabs>
          <w:tab w:val="right" w:pos="8640"/>
        </w:tabs>
      </w:pPr>
      <w:r>
        <w:fldChar w:fldCharType="end"/>
      </w:r>
    </w:p>
    <w:p w14:paraId="322633C7" w14:textId="77777777" w:rsidR="00D05CAC" w:rsidRDefault="00D05CAC" w:rsidP="00D05CAC">
      <w:pPr>
        <w:tabs>
          <w:tab w:val="right" w:pos="8640"/>
        </w:tabs>
      </w:pPr>
    </w:p>
    <w:p w14:paraId="7E9D1469" w14:textId="77777777" w:rsidR="00D05CAC" w:rsidRDefault="00D05CAC">
      <w:r>
        <w:br w:type="page"/>
      </w:r>
    </w:p>
    <w:p w14:paraId="6B24F18C" w14:textId="77777777" w:rsidR="00D05CAC" w:rsidRPr="00D919E9" w:rsidRDefault="00D05CAC" w:rsidP="00D05CAC">
      <w:pPr>
        <w:pStyle w:val="Heading1"/>
      </w:pPr>
      <w:bookmarkStart w:id="4" w:name="_Toc134519070"/>
      <w:r w:rsidRPr="00D919E9">
        <w:lastRenderedPageBreak/>
        <w:t>LIST OF FIGURES</w:t>
      </w:r>
      <w:bookmarkEnd w:id="4"/>
    </w:p>
    <w:p w14:paraId="03537196" w14:textId="77777777" w:rsidR="00D05CAC" w:rsidRPr="003D5CCA" w:rsidRDefault="00D05CAC" w:rsidP="00D05CAC"/>
    <w:p w14:paraId="3339465C" w14:textId="77777777" w:rsidR="00D05CAC" w:rsidRDefault="00D05CAC" w:rsidP="00D05CAC">
      <w:pPr>
        <w:tabs>
          <w:tab w:val="right" w:pos="8640"/>
        </w:tabs>
      </w:pPr>
      <w:r w:rsidRPr="003D5CCA">
        <w:t>Figure</w:t>
      </w:r>
      <w:r w:rsidRPr="003D5CCA">
        <w:tab/>
        <w:t>Page</w:t>
      </w:r>
    </w:p>
    <w:p w14:paraId="57709ECE" w14:textId="491A6A2F" w:rsidR="00891D07" w:rsidRDefault="00D05CAC" w:rsidP="00891D07">
      <w:pPr>
        <w:pStyle w:val="TableofFigures"/>
        <w:tabs>
          <w:tab w:val="clear" w:pos="8496"/>
          <w:tab w:val="right" w:leader="dot" w:pos="8640"/>
        </w:tabs>
        <w:ind w:left="0" w:right="0" w:firstLine="0"/>
        <w:rPr>
          <w:noProof/>
        </w:rPr>
      </w:pPr>
      <w:r>
        <w:fldChar w:fldCharType="begin"/>
      </w:r>
      <w:r>
        <w:instrText xml:space="preserve"> TOC \c "Figure" </w:instrText>
      </w:r>
      <w:r>
        <w:fldChar w:fldCharType="separate"/>
      </w:r>
    </w:p>
    <w:p w14:paraId="16891BAE" w14:textId="46C673E9" w:rsidR="00891D07" w:rsidRDefault="00891D07" w:rsidP="00891D07">
      <w:pPr>
        <w:pStyle w:val="TableofFigures"/>
        <w:tabs>
          <w:tab w:val="clear" w:pos="8496"/>
          <w:tab w:val="right" w:leader="dot" w:pos="8640"/>
        </w:tabs>
        <w:ind w:right="0" w:hanging="1080"/>
        <w:rPr>
          <w:rFonts w:asciiTheme="minorHAnsi" w:eastAsiaTheme="minorEastAsia" w:hAnsiTheme="minorHAnsi" w:cstheme="minorBidi"/>
          <w:noProof/>
        </w:rPr>
      </w:pPr>
      <w:r>
        <w:rPr>
          <w:noProof/>
        </w:rPr>
        <w:t xml:space="preserve">1. </w:t>
      </w:r>
      <w:r>
        <w:rPr>
          <w:noProof/>
        </w:rPr>
        <w:tab/>
        <w:t>Caption for My First Figure</w:t>
      </w:r>
      <w:r>
        <w:rPr>
          <w:noProof/>
        </w:rPr>
        <w:tab/>
      </w:r>
      <w:r>
        <w:rPr>
          <w:noProof/>
        </w:rPr>
        <w:fldChar w:fldCharType="begin"/>
      </w:r>
      <w:r>
        <w:rPr>
          <w:noProof/>
        </w:rPr>
        <w:instrText xml:space="preserve"> PAGEREF _Toc467486291 \h </w:instrText>
      </w:r>
      <w:r>
        <w:rPr>
          <w:noProof/>
        </w:rPr>
      </w:r>
      <w:r>
        <w:rPr>
          <w:noProof/>
        </w:rPr>
        <w:fldChar w:fldCharType="separate"/>
      </w:r>
      <w:r>
        <w:rPr>
          <w:noProof/>
        </w:rPr>
        <w:t>3</w:t>
      </w:r>
      <w:r>
        <w:rPr>
          <w:noProof/>
        </w:rPr>
        <w:fldChar w:fldCharType="end"/>
      </w:r>
    </w:p>
    <w:p w14:paraId="24F7A9B2" w14:textId="46599347" w:rsidR="00891D07" w:rsidRDefault="00891D07" w:rsidP="00891D07">
      <w:pPr>
        <w:pStyle w:val="TableofFigures"/>
        <w:tabs>
          <w:tab w:val="clear" w:pos="8496"/>
          <w:tab w:val="right" w:leader="dot" w:pos="8640"/>
        </w:tabs>
        <w:ind w:right="0" w:hanging="1080"/>
        <w:rPr>
          <w:rFonts w:asciiTheme="minorHAnsi" w:eastAsiaTheme="minorEastAsia" w:hAnsiTheme="minorHAnsi" w:cstheme="minorBidi"/>
          <w:noProof/>
        </w:rPr>
      </w:pPr>
      <w:r>
        <w:rPr>
          <w:noProof/>
        </w:rPr>
        <w:t xml:space="preserve">2. </w:t>
      </w:r>
      <w:r>
        <w:rPr>
          <w:noProof/>
        </w:rPr>
        <w:tab/>
        <w:t>Caption for My Second Figure</w:t>
      </w:r>
      <w:r>
        <w:rPr>
          <w:noProof/>
        </w:rPr>
        <w:tab/>
      </w:r>
      <w:r>
        <w:rPr>
          <w:noProof/>
        </w:rPr>
        <w:fldChar w:fldCharType="begin"/>
      </w:r>
      <w:r>
        <w:rPr>
          <w:noProof/>
        </w:rPr>
        <w:instrText xml:space="preserve"> PAGEREF _Toc467486292 \h </w:instrText>
      </w:r>
      <w:r>
        <w:rPr>
          <w:noProof/>
        </w:rPr>
      </w:r>
      <w:r>
        <w:rPr>
          <w:noProof/>
        </w:rPr>
        <w:fldChar w:fldCharType="separate"/>
      </w:r>
      <w:r>
        <w:rPr>
          <w:noProof/>
        </w:rPr>
        <w:t>5</w:t>
      </w:r>
      <w:r>
        <w:rPr>
          <w:noProof/>
        </w:rPr>
        <w:fldChar w:fldCharType="end"/>
      </w:r>
    </w:p>
    <w:p w14:paraId="41B817B0" w14:textId="77777777" w:rsidR="00D05CAC" w:rsidRDefault="00D05CAC" w:rsidP="00D05CAC">
      <w:pPr>
        <w:tabs>
          <w:tab w:val="right" w:pos="8640"/>
        </w:tabs>
      </w:pPr>
      <w:r>
        <w:fldChar w:fldCharType="end"/>
      </w:r>
    </w:p>
    <w:p w14:paraId="4E7194A0" w14:textId="77777777" w:rsidR="00D05CAC" w:rsidRDefault="00D05CAC" w:rsidP="00D05CAC">
      <w:pPr>
        <w:tabs>
          <w:tab w:val="right" w:pos="8640"/>
        </w:tabs>
      </w:pPr>
    </w:p>
    <w:p w14:paraId="765FA838" w14:textId="77777777" w:rsidR="00D05CAC" w:rsidRPr="003D5CCA" w:rsidRDefault="00D05CAC" w:rsidP="00D05CAC">
      <w:pPr>
        <w:tabs>
          <w:tab w:val="right" w:pos="8640"/>
        </w:tabs>
      </w:pPr>
    </w:p>
    <w:p w14:paraId="4EC57457" w14:textId="77777777" w:rsidR="00D05CAC" w:rsidRPr="003D5CCA" w:rsidRDefault="00D05CAC" w:rsidP="00D05CAC"/>
    <w:p w14:paraId="080CFB29" w14:textId="77777777" w:rsidR="00D05CAC" w:rsidRDefault="00D05CAC" w:rsidP="00D05CAC">
      <w:pPr>
        <w:sectPr w:rsidR="00D05CAC" w:rsidSect="00850125">
          <w:headerReference w:type="default" r:id="rId7"/>
          <w:footerReference w:type="default" r:id="rId8"/>
          <w:endnotePr>
            <w:numFmt w:val="decimal"/>
            <w:numRestart w:val="eachSect"/>
          </w:endnotePr>
          <w:pgSz w:w="12240" w:h="15840"/>
          <w:pgMar w:top="1440" w:right="1440" w:bottom="1440" w:left="2160" w:header="720" w:footer="720" w:gutter="0"/>
          <w:pgNumType w:fmt="lowerRoman"/>
          <w:cols w:space="720"/>
          <w:docGrid w:linePitch="360"/>
        </w:sectPr>
      </w:pPr>
    </w:p>
    <w:p w14:paraId="750C074B" w14:textId="77777777" w:rsidR="00D05CAC" w:rsidRPr="005A3963" w:rsidRDefault="00D05CAC" w:rsidP="00D05CAC">
      <w:pPr>
        <w:jc w:val="center"/>
        <w:rPr>
          <w:b/>
        </w:rPr>
      </w:pPr>
      <w:r w:rsidRPr="005A3963">
        <w:rPr>
          <w:b/>
        </w:rPr>
        <w:lastRenderedPageBreak/>
        <w:t>CHAPTER 1</w:t>
      </w:r>
    </w:p>
    <w:p w14:paraId="6980B950" w14:textId="77777777" w:rsidR="00D05CAC" w:rsidRPr="003D5CCA" w:rsidRDefault="00D05CAC" w:rsidP="00D05CAC">
      <w:pPr>
        <w:jc w:val="center"/>
      </w:pPr>
    </w:p>
    <w:p w14:paraId="0A520FA7" w14:textId="77777777" w:rsidR="00D05CAC" w:rsidRPr="003D5CCA" w:rsidRDefault="00D05CAC" w:rsidP="00D05CAC">
      <w:pPr>
        <w:pStyle w:val="Heading1"/>
      </w:pPr>
      <w:bookmarkStart w:id="5" w:name="_Toc134519071"/>
      <w:r w:rsidRPr="003D5CCA">
        <w:t>NEW SCIENTIFIC DARWINISTS</w:t>
      </w:r>
      <w:bookmarkEnd w:id="5"/>
    </w:p>
    <w:p w14:paraId="092F2821" w14:textId="77777777" w:rsidR="00AD6349" w:rsidRPr="00AD6349" w:rsidRDefault="00D05CAC" w:rsidP="00AD6349">
      <w:pPr>
        <w:pStyle w:val="Heading2"/>
      </w:pPr>
      <w:bookmarkStart w:id="6" w:name="_Toc134519072"/>
      <w:r w:rsidRPr="003D5CCA">
        <w:t>Introduction</w:t>
      </w:r>
      <w:bookmarkEnd w:id="6"/>
    </w:p>
    <w:p w14:paraId="71231EC7" w14:textId="77777777" w:rsidR="00D05CAC" w:rsidRPr="003D5CCA" w:rsidRDefault="00D05CAC" w:rsidP="004A1388">
      <w:pPr>
        <w:pStyle w:val="Paragraph-text"/>
      </w:pPr>
      <w:r w:rsidRPr="003D5CCA">
        <w:t xml:space="preserve">This chapter shows how Darwin's theory of evolution was applied to the study of human evolution by two of the most enthusiastic of the new scientific Darwinists, T. H. Huxley and Ernst Haeckel.  Both Huxley and Haeckel adopted the anti-creationist aspects of Darwin's theory and used them to attack many traditional beliefs and social institutions, as well as to advance the claims of science to be an authority within society.  The chapter also shows how Darwin's theory provided a basis for the foundation of comparative psychology by G. J. </w:t>
      </w:r>
      <w:proofErr w:type="spellStart"/>
      <w:r w:rsidRPr="003D5CCA">
        <w:t>Romanes</w:t>
      </w:r>
      <w:proofErr w:type="spellEnd"/>
      <w:r w:rsidRPr="003D5CCA">
        <w:t xml:space="preserve">. </w:t>
      </w:r>
    </w:p>
    <w:p w14:paraId="6B60993F" w14:textId="77777777" w:rsidR="0080100A" w:rsidRPr="0080100A" w:rsidRDefault="00D05CAC" w:rsidP="00AD6349">
      <w:pPr>
        <w:pStyle w:val="Heading2"/>
      </w:pPr>
      <w:bookmarkStart w:id="7" w:name="_Toc134519073"/>
      <w:r w:rsidRPr="003D5CCA">
        <w:t xml:space="preserve">Thomas Henry </w:t>
      </w:r>
      <w:r w:rsidRPr="0058702C">
        <w:t>Huxley</w:t>
      </w:r>
      <w:bookmarkEnd w:id="7"/>
    </w:p>
    <w:p w14:paraId="73E407E2" w14:textId="77777777" w:rsidR="00D05CAC" w:rsidRPr="003D5CCA" w:rsidRDefault="00D05CAC" w:rsidP="00D05CAC">
      <w:pPr>
        <w:pStyle w:val="paragraph-chapters"/>
      </w:pPr>
      <w:r w:rsidRPr="003D5CCA">
        <w:t>Huxley argued against primary anthropocentrism and the two forms of evolutionary anthropocentrism--"yes, but" and "Crown of Creation"--which are attempts to resurrect supernatural control of evolution or to portray humans as the goal of creation.  However, he is himself an example of the "engineering mentality" form of anthropocentrism.  According to Huxley, "naught endures save the flow of energy and the rational order which pervades it."</w:t>
      </w:r>
      <w:r>
        <w:rPr>
          <w:rStyle w:val="EndnoteReference"/>
        </w:rPr>
        <w:endnoteReference w:id="1"/>
      </w:r>
      <w:r w:rsidRPr="003D5CCA">
        <w:t xml:space="preserve">  In using the adjective "rational," Huxley did not suggest that he believed in a rational Mind or Lawgiver rather he meant that he believed the order of the universe to be comprehensible by a rational mind.  The principle of the universe is order, and scientists are gradually discovering that order.  The most fundamental principles of that order, as they are observed by humans, are described as "laws of nature."</w:t>
      </w:r>
      <w:r>
        <w:rPr>
          <w:rStyle w:val="EndnoteReference"/>
        </w:rPr>
        <w:endnoteReference w:id="2"/>
      </w:r>
      <w:r w:rsidRPr="003D5CCA">
        <w:t xml:space="preserve"> </w:t>
      </w:r>
    </w:p>
    <w:p w14:paraId="0E0F6F00" w14:textId="77777777" w:rsidR="00D05CAC" w:rsidRPr="003D5CCA" w:rsidRDefault="00D05CAC" w:rsidP="00D05CAC">
      <w:pPr>
        <w:pStyle w:val="paragraph-chapters"/>
      </w:pPr>
      <w:r w:rsidRPr="003D5CCA">
        <w:lastRenderedPageBreak/>
        <w:t xml:space="preserve">Huxley made a point of reminding his readers that the chemicals making up living beings are breaking down and being reformed into new individuals all the time and that people belong to that system of life-and-death:  </w:t>
      </w:r>
    </w:p>
    <w:p w14:paraId="01221D42" w14:textId="77777777" w:rsidR="00D05CAC" w:rsidRPr="003D5CCA" w:rsidRDefault="00D05CAC" w:rsidP="00D05CAC">
      <w:pPr>
        <w:ind w:left="720"/>
      </w:pPr>
      <w:r w:rsidRPr="003D5CCA">
        <w:t>Under whatever disguise it takes refuge, whether fungus or oak, worm or man, the living protoplasm not only ultimately dies and is resolved into its mineral and lifeless constituents, but is always dying, and, strange as the paradox may sound, could not live unless it died.</w:t>
      </w:r>
      <w:r>
        <w:rPr>
          <w:rStyle w:val="EndnoteReference"/>
        </w:rPr>
        <w:endnoteReference w:id="3"/>
      </w:r>
      <w:r w:rsidRPr="003D5CCA">
        <w:t xml:space="preserve"> </w:t>
      </w:r>
    </w:p>
    <w:p w14:paraId="14C920AE" w14:textId="77777777" w:rsidR="00D05CAC" w:rsidRPr="003D5CCA" w:rsidRDefault="00D05CAC" w:rsidP="00D05CAC"/>
    <w:p w14:paraId="02F7736E" w14:textId="77777777" w:rsidR="00D05CAC" w:rsidRPr="003D5CCA" w:rsidRDefault="00D05CAC" w:rsidP="00D05CAC">
      <w:pPr>
        <w:pStyle w:val="Heading3"/>
      </w:pPr>
      <w:bookmarkStart w:id="8" w:name="_Toc134519074"/>
      <w:r w:rsidRPr="003D5CCA">
        <w:t>Discoveries of Organic Chemists and Evolutionists Complementary</w:t>
      </w:r>
      <w:bookmarkEnd w:id="8"/>
    </w:p>
    <w:p w14:paraId="6A13F520" w14:textId="77777777" w:rsidR="00D05CAC" w:rsidRPr="003D5CCA" w:rsidRDefault="00D05CAC" w:rsidP="00D05CAC">
      <w:pPr>
        <w:pStyle w:val="paragraph-chapters"/>
      </w:pPr>
      <w:r w:rsidRPr="003D5CCA">
        <w:t>Since the basic elements in living and non-living things are the same, Huxley had no doubt that life had evolved from non-living matter.</w:t>
      </w:r>
      <w:r>
        <w:rPr>
          <w:rStyle w:val="EndnoteReference"/>
        </w:rPr>
        <w:endnoteReference w:id="4"/>
      </w:r>
      <w:r w:rsidRPr="003D5CCA">
        <w:t xml:space="preserve">  Thus, the discoveries of organic chemists and evolutionists were complementary to each other.  If life is made of the same materials as non- life, the evolution of life becomes more plausible.   </w:t>
      </w:r>
    </w:p>
    <w:p w14:paraId="1AAFAAA1" w14:textId="77777777" w:rsidR="00D05CAC" w:rsidRPr="003D5CCA" w:rsidRDefault="00D05CAC" w:rsidP="00D05CAC">
      <w:pPr>
        <w:pStyle w:val="Heading3"/>
      </w:pPr>
      <w:bookmarkStart w:id="9" w:name="_Toc134519075"/>
      <w:r w:rsidRPr="003D5CCA">
        <w:t>Applicability of Darwin's Argument to Human Beings</w:t>
      </w:r>
      <w:bookmarkEnd w:id="9"/>
    </w:p>
    <w:p w14:paraId="603194B0" w14:textId="77777777" w:rsidR="00D05CAC" w:rsidRPr="003D5CCA" w:rsidRDefault="00D05CAC" w:rsidP="00D05CAC">
      <w:pPr>
        <w:pStyle w:val="paragraph-chapters"/>
      </w:pPr>
      <w:r w:rsidRPr="003D5CCA">
        <w:t xml:space="preserve">Huxley accepted Darwin's argument for evolution by natural selection and set out to demonstrate the applicability of the argument to human beings.  Man's Place in Nature was published in 1863.  Although Huxley had given lectures on the subject of the human relationship to apes in 1860 and 1862, Man's Place was the first book to present the anthropological evidence supporting the theory that humans had evolved from or with other primates.  The book is a precise and exhaustive examination of anatomical archaeological, and geological evidence for the evolution of Homo sapiens.  It contains three essays, "On the Natural History of the Man-Like Apes," "On the Relation of Man to the Lower Animals," and "On Some Fossil Remains of Man."  </w:t>
      </w:r>
    </w:p>
    <w:p w14:paraId="69221899" w14:textId="77777777" w:rsidR="00D05CAC" w:rsidRDefault="00DF2891" w:rsidP="00D05CAC">
      <w:r w:rsidRPr="009A3B82">
        <w:rPr>
          <w:noProof/>
        </w:rPr>
        <w:lastRenderedPageBreak/>
        <w:drawing>
          <wp:inline distT="0" distB="0" distL="0" distR="0" wp14:anchorId="1CBE6A4D" wp14:editId="5000DBFF">
            <wp:extent cx="5514975" cy="3219450"/>
            <wp:effectExtent l="0" t="0" r="0" b="0"/>
            <wp:docPr id="1"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219450"/>
                    </a:xfrm>
                    <a:prstGeom prst="rect">
                      <a:avLst/>
                    </a:prstGeom>
                    <a:noFill/>
                    <a:ln>
                      <a:noFill/>
                    </a:ln>
                  </pic:spPr>
                </pic:pic>
              </a:graphicData>
            </a:graphic>
          </wp:inline>
        </w:drawing>
      </w:r>
    </w:p>
    <w:p w14:paraId="5C169EAA" w14:textId="77777777" w:rsidR="002A1B03" w:rsidRDefault="002A1B03" w:rsidP="00D05CAC">
      <w:pPr>
        <w:pStyle w:val="Caption"/>
      </w:pPr>
    </w:p>
    <w:p w14:paraId="6AD1CDFA" w14:textId="466ACA1B" w:rsidR="00D05CAC" w:rsidRPr="00974AC6" w:rsidRDefault="00891D07" w:rsidP="00891D07">
      <w:pPr>
        <w:pStyle w:val="Caption"/>
      </w:pPr>
      <w:bookmarkStart w:id="10" w:name="_Toc467486291"/>
      <w:r>
        <w:t xml:space="preserve">Figure </w:t>
      </w:r>
      <w:fldSimple w:instr=" SEQ Figure \* ARABIC ">
        <w:r>
          <w:rPr>
            <w:noProof/>
          </w:rPr>
          <w:t>1</w:t>
        </w:r>
      </w:fldSimple>
      <w:r>
        <w:t>: Caption for My First Figure</w:t>
      </w:r>
      <w:bookmarkEnd w:id="10"/>
    </w:p>
    <w:p w14:paraId="0DD7D115" w14:textId="77777777" w:rsidR="00D05CAC" w:rsidRPr="003D5CCA" w:rsidRDefault="00D05CAC" w:rsidP="00D05CAC"/>
    <w:p w14:paraId="2B7CBD6A" w14:textId="77777777" w:rsidR="00D05CAC" w:rsidRPr="003D5CCA" w:rsidRDefault="00D05CAC" w:rsidP="00D05CAC">
      <w:pPr>
        <w:pStyle w:val="Heading4"/>
      </w:pPr>
      <w:bookmarkStart w:id="11" w:name="_Toc134519076"/>
      <w:r w:rsidRPr="003D5CCA">
        <w:t>An Example of a Heading 4 Subdivision Head</w:t>
      </w:r>
      <w:bookmarkEnd w:id="11"/>
    </w:p>
    <w:p w14:paraId="6B7B5A7B" w14:textId="77777777" w:rsidR="00D05CAC" w:rsidRPr="003D5CCA" w:rsidRDefault="00D05CAC" w:rsidP="00D05CAC">
      <w:pPr>
        <w:pStyle w:val="paragraph-chapters"/>
      </w:pPr>
      <w:r w:rsidRPr="003D5CCA">
        <w:t xml:space="preserve">One of the major controversies of Darwin scholarship is whether or not there is a "Darwinian revolution." I agree with those who consider that Darwin's insights, arguments and impact are significant enough to warrant the title "revolution." </w:t>
      </w:r>
    </w:p>
    <w:p w14:paraId="764B0BC1" w14:textId="77777777" w:rsidR="00D05CAC" w:rsidRPr="003D5CCA" w:rsidRDefault="00D05CAC" w:rsidP="00AD6349">
      <w:pPr>
        <w:pStyle w:val="Heading5"/>
      </w:pPr>
      <w:bookmarkStart w:id="12" w:name="_Toc134519077"/>
      <w:r w:rsidRPr="003D5CCA">
        <w:t>An Example of a Heading 5 Subdivision Head</w:t>
      </w:r>
      <w:bookmarkEnd w:id="12"/>
    </w:p>
    <w:p w14:paraId="380EDAAF" w14:textId="77777777" w:rsidR="00D05CAC" w:rsidRPr="003D5CCA" w:rsidRDefault="00D05CAC" w:rsidP="00D05CAC">
      <w:pPr>
        <w:pStyle w:val="paragraph-chapters"/>
      </w:pPr>
      <w:r w:rsidRPr="003D5CCA">
        <w:t xml:space="preserve">Nevertheless, most educated people still believed in special creation and the Argument from Design; naturalists expected and hoped that the study of nature would "reveal some meaning in it, something about man's place in nature, man's relation with God."  Darwin's study did just that--but hardly what had been expected or hoped for. </w:t>
      </w:r>
    </w:p>
    <w:p w14:paraId="2CE830E2" w14:textId="77777777" w:rsidR="00D05CAC" w:rsidRDefault="00D05CAC">
      <w:r>
        <w:br w:type="page"/>
      </w:r>
    </w:p>
    <w:p w14:paraId="62A8289D" w14:textId="77777777" w:rsidR="00D05CAC" w:rsidRDefault="00D05CAC"/>
    <w:p w14:paraId="682AF90E" w14:textId="77777777" w:rsidR="00D05CAC" w:rsidRDefault="00D05CAC">
      <w:pPr>
        <w:sectPr w:rsidR="00D05CAC" w:rsidSect="00850125">
          <w:headerReference w:type="default" r:id="rId10"/>
          <w:footerReference w:type="default" r:id="rId11"/>
          <w:endnotePr>
            <w:numFmt w:val="decimal"/>
            <w:numRestart w:val="eachSect"/>
          </w:endnotePr>
          <w:pgSz w:w="12240" w:h="15840"/>
          <w:pgMar w:top="1440" w:right="1440" w:bottom="1440" w:left="2160" w:header="720" w:footer="720" w:gutter="0"/>
          <w:pgNumType w:start="1"/>
          <w:cols w:space="720"/>
          <w:docGrid w:linePitch="360"/>
        </w:sectPr>
      </w:pPr>
    </w:p>
    <w:p w14:paraId="53A18F1D" w14:textId="77777777" w:rsidR="00D05CAC" w:rsidRPr="00203042" w:rsidRDefault="00D05CAC" w:rsidP="00D05CAC">
      <w:pPr>
        <w:pStyle w:val="StyleBoldCentered"/>
      </w:pPr>
      <w:r w:rsidRPr="00203042">
        <w:lastRenderedPageBreak/>
        <w:t>CHAPTER 2</w:t>
      </w:r>
    </w:p>
    <w:p w14:paraId="77FC1D21" w14:textId="77777777" w:rsidR="00D05CAC" w:rsidRPr="003D5CCA" w:rsidRDefault="00D05CAC" w:rsidP="00D05CAC"/>
    <w:p w14:paraId="1DF673C6" w14:textId="77777777" w:rsidR="00D05CAC" w:rsidRPr="003D5CCA" w:rsidRDefault="00D05CAC" w:rsidP="00D05CAC">
      <w:pPr>
        <w:pStyle w:val="Heading1"/>
      </w:pPr>
      <w:bookmarkStart w:id="13" w:name="_Toc134519078"/>
      <w:r w:rsidRPr="003D5CCA">
        <w:t>SECOND CHAPTER TITLE</w:t>
      </w:r>
      <w:bookmarkEnd w:id="13"/>
    </w:p>
    <w:p w14:paraId="12C44547" w14:textId="77777777" w:rsidR="00D05CAC" w:rsidRPr="0041231F" w:rsidRDefault="00D05CAC" w:rsidP="00D05CAC"/>
    <w:p w14:paraId="0EA2802D" w14:textId="77777777" w:rsidR="00D05CAC" w:rsidRPr="003D5CCA" w:rsidRDefault="00D05CAC" w:rsidP="00D05CAC">
      <w:pPr>
        <w:pStyle w:val="Heading2"/>
      </w:pPr>
      <w:bookmarkStart w:id="14" w:name="_Toc134519079"/>
      <w:r w:rsidRPr="003D5CCA">
        <w:t>Ernst Heinrich Haeckel</w:t>
      </w:r>
      <w:bookmarkEnd w:id="14"/>
    </w:p>
    <w:p w14:paraId="0B1BE77D" w14:textId="77777777" w:rsidR="00D05CAC" w:rsidRDefault="00D05CAC" w:rsidP="00D05CAC">
      <w:pPr>
        <w:pStyle w:val="paragraph-chapters"/>
      </w:pPr>
      <w:r w:rsidRPr="003D5CCA">
        <w:t>Ernst Haeckel, like Huxley, used science as a weapon against some of the prevalent assumptions and institutions of his day.  For Haeckel natural selection was both a description of the origin of species and (because it is a mechanical non-teleological explanation of morphology, which paralleled the mechanical explanations of physics and astronomy) the final proof of the "unity of organic and inorganic nature."</w:t>
      </w:r>
      <w:r>
        <w:rPr>
          <w:rStyle w:val="EndnoteReference"/>
        </w:rPr>
        <w:endnoteReference w:id="5"/>
      </w:r>
      <w:r w:rsidRPr="003D5CCA">
        <w:t xml:space="preserve">  Haeckel wrote a number of books in an attempt to convert non-scientists to his ideas.  </w:t>
      </w:r>
    </w:p>
    <w:p w14:paraId="488C4F2C" w14:textId="77777777" w:rsidR="00D05CAC" w:rsidRDefault="00D05CAC" w:rsidP="00D05CAC">
      <w:pPr>
        <w:pStyle w:val="Heading3"/>
      </w:pPr>
      <w:bookmarkStart w:id="15" w:name="_Toc134519080"/>
      <w:r>
        <w:t>Haeckel’s Anti-Anthropocentrism</w:t>
      </w:r>
      <w:bookmarkEnd w:id="15"/>
    </w:p>
    <w:p w14:paraId="49C61DA1" w14:textId="77777777" w:rsidR="00D05CAC" w:rsidRPr="003D5CCA" w:rsidRDefault="00D05CAC" w:rsidP="00D05CAC">
      <w:pPr>
        <w:pStyle w:val="paragraph-chapters"/>
      </w:pPr>
      <w:r w:rsidRPr="003D5CCA">
        <w:t xml:space="preserve">Many of these were quickly translated into English and sold very well.  The most important of his books for an examination of his anti-anthropocentrism are: </w:t>
      </w:r>
      <w:r w:rsidRPr="00CA100A">
        <w:rPr>
          <w:u w:val="single"/>
        </w:rPr>
        <w:t>The History of Creation</w:t>
      </w:r>
      <w:r w:rsidRPr="003D5CCA">
        <w:t xml:space="preserve"> (translated in 1873); </w:t>
      </w:r>
      <w:r w:rsidRPr="00CA100A">
        <w:rPr>
          <w:u w:val="single"/>
        </w:rPr>
        <w:t>The Evolution of Man</w:t>
      </w:r>
      <w:r w:rsidRPr="003D5CCA">
        <w:t xml:space="preserve"> (translated 1879); </w:t>
      </w:r>
      <w:r w:rsidRPr="00CA100A">
        <w:rPr>
          <w:u w:val="single"/>
        </w:rPr>
        <w:t>The Last Link</w:t>
      </w:r>
      <w:r w:rsidRPr="003D5CCA">
        <w:t xml:space="preserve"> (translated 1898); </w:t>
      </w:r>
      <w:r w:rsidRPr="00CA100A">
        <w:rPr>
          <w:u w:val="single"/>
        </w:rPr>
        <w:t>The Riddle of the Universe</w:t>
      </w:r>
      <w:r w:rsidRPr="003D5CCA">
        <w:t xml:space="preserve"> (1900); and </w:t>
      </w:r>
      <w:r w:rsidRPr="00CA100A">
        <w:rPr>
          <w:u w:val="single"/>
        </w:rPr>
        <w:t>The Wonders of Life</w:t>
      </w:r>
      <w:r w:rsidRPr="003D5CCA">
        <w:t xml:space="preserve"> (1905). </w:t>
      </w:r>
    </w:p>
    <w:p w14:paraId="506B90BD" w14:textId="77777777" w:rsidR="00D05CAC" w:rsidRDefault="00DF2891" w:rsidP="00D05CAC">
      <w:pPr>
        <w:pStyle w:val="StyleCentered"/>
        <w:keepNext/>
      </w:pPr>
      <w:r w:rsidRPr="009A3B82">
        <w:rPr>
          <w:noProof/>
        </w:rPr>
        <w:drawing>
          <wp:inline distT="0" distB="0" distL="0" distR="0" wp14:anchorId="4C049F2D" wp14:editId="685B5D82">
            <wp:extent cx="3276600" cy="1895475"/>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895475"/>
                    </a:xfrm>
                    <a:prstGeom prst="rect">
                      <a:avLst/>
                    </a:prstGeom>
                    <a:noFill/>
                    <a:ln>
                      <a:noFill/>
                    </a:ln>
                  </pic:spPr>
                </pic:pic>
              </a:graphicData>
            </a:graphic>
          </wp:inline>
        </w:drawing>
      </w:r>
    </w:p>
    <w:p w14:paraId="499C880A" w14:textId="77777777" w:rsidR="00D05CAC" w:rsidRDefault="00D05CAC" w:rsidP="00D05CAC">
      <w:pPr>
        <w:pStyle w:val="StyleCentered"/>
        <w:keepNext/>
      </w:pPr>
    </w:p>
    <w:p w14:paraId="151BB842" w14:textId="0108B1DD" w:rsidR="00D05CAC" w:rsidRPr="00974AC6" w:rsidRDefault="00891D07" w:rsidP="00891D07">
      <w:pPr>
        <w:pStyle w:val="Caption"/>
      </w:pPr>
      <w:bookmarkStart w:id="16" w:name="_Toc467486292"/>
      <w:r>
        <w:t xml:space="preserve">Figure </w:t>
      </w:r>
      <w:fldSimple w:instr=" SEQ Figure \* ARABIC ">
        <w:r>
          <w:rPr>
            <w:noProof/>
          </w:rPr>
          <w:t>2</w:t>
        </w:r>
      </w:fldSimple>
      <w:r>
        <w:t>: Caption for My Second Figure</w:t>
      </w:r>
      <w:bookmarkEnd w:id="16"/>
    </w:p>
    <w:p w14:paraId="63788089" w14:textId="77777777" w:rsidR="00D05CAC" w:rsidRPr="003D5CCA" w:rsidRDefault="00D05CAC" w:rsidP="00D05CAC"/>
    <w:p w14:paraId="20E7E954" w14:textId="77777777" w:rsidR="00D05CAC" w:rsidRDefault="00D05CAC" w:rsidP="00D05CAC"/>
    <w:p w14:paraId="7BEF0205" w14:textId="77777777" w:rsidR="00D05CAC" w:rsidRDefault="00D05CAC">
      <w:r>
        <w:br w:type="page"/>
      </w:r>
    </w:p>
    <w:p w14:paraId="1B2D7719" w14:textId="77777777" w:rsidR="00D05CAC" w:rsidRDefault="00D05CAC"/>
    <w:p w14:paraId="3A3EC888" w14:textId="77777777" w:rsidR="00D05CAC" w:rsidRDefault="00D05CAC">
      <w:pPr>
        <w:sectPr w:rsidR="00D05CAC" w:rsidSect="00850125">
          <w:endnotePr>
            <w:numFmt w:val="decimal"/>
            <w:numRestart w:val="eachSect"/>
          </w:endnotePr>
          <w:pgSz w:w="12240" w:h="15840"/>
          <w:pgMar w:top="1440" w:right="1440" w:bottom="1440" w:left="2160" w:header="720" w:footer="720" w:gutter="0"/>
          <w:cols w:space="720"/>
          <w:docGrid w:linePitch="360"/>
        </w:sectPr>
      </w:pPr>
    </w:p>
    <w:p w14:paraId="159FEA11" w14:textId="77777777" w:rsidR="00D05CAC" w:rsidRDefault="00D05CAC"/>
    <w:p w14:paraId="32E34DCB" w14:textId="77777777" w:rsidR="00D05CAC" w:rsidRPr="00297597" w:rsidRDefault="00D05CAC" w:rsidP="00D05CAC">
      <w:pPr>
        <w:pStyle w:val="StyleBoldCentered"/>
      </w:pPr>
      <w:r w:rsidRPr="00297597">
        <w:t>APPENDICES</w:t>
      </w:r>
    </w:p>
    <w:p w14:paraId="552C2063" w14:textId="77777777" w:rsidR="00D05CAC" w:rsidRPr="003D5CCA" w:rsidRDefault="00D05CAC" w:rsidP="00D05CAC">
      <w:pPr>
        <w:pStyle w:val="StyleCentered"/>
      </w:pPr>
    </w:p>
    <w:p w14:paraId="18E36649" w14:textId="77777777" w:rsidR="00D05CAC" w:rsidRDefault="00D05CAC" w:rsidP="00D05CAC">
      <w:pPr>
        <w:pStyle w:val="StyleCentered"/>
      </w:pPr>
    </w:p>
    <w:p w14:paraId="66D7BCB5" w14:textId="77777777" w:rsidR="00D05CAC" w:rsidRPr="00A1172D" w:rsidRDefault="00D05CAC" w:rsidP="00D05CAC">
      <w:pPr>
        <w:pStyle w:val="StyleCentered"/>
        <w:rPr>
          <w:b/>
        </w:rPr>
      </w:pPr>
      <w:r>
        <w:br w:type="page"/>
      </w:r>
      <w:r w:rsidRPr="00A1172D">
        <w:rPr>
          <w:b/>
        </w:rPr>
        <w:lastRenderedPageBreak/>
        <w:t>APPENDIX A</w:t>
      </w:r>
    </w:p>
    <w:p w14:paraId="7D6F62D0" w14:textId="77777777" w:rsidR="00D05CAC" w:rsidRPr="003D5CCA" w:rsidRDefault="00D05CAC" w:rsidP="00D05CAC"/>
    <w:p w14:paraId="352EB774" w14:textId="77777777" w:rsidR="00D05CAC" w:rsidRPr="003D5CCA" w:rsidRDefault="00D05CAC" w:rsidP="00D05CAC">
      <w:pPr>
        <w:pStyle w:val="Heading1"/>
      </w:pPr>
      <w:bookmarkStart w:id="17" w:name="_Toc134519081"/>
      <w:r w:rsidRPr="003D5CCA">
        <w:t>THE DARWINIAN REVOLUTION</w:t>
      </w:r>
      <w:bookmarkEnd w:id="17"/>
    </w:p>
    <w:p w14:paraId="5C40BA93" w14:textId="77777777" w:rsidR="00D05CAC" w:rsidRPr="003D5CCA" w:rsidRDefault="00D05CAC" w:rsidP="00D05CAC"/>
    <w:p w14:paraId="3A4286A6" w14:textId="77777777" w:rsidR="00D05CAC" w:rsidRPr="003D5CCA" w:rsidRDefault="00D05CAC" w:rsidP="00D05CAC">
      <w:pPr>
        <w:pStyle w:val="paragraph-chapters"/>
      </w:pPr>
      <w:r w:rsidRPr="003D5CCA">
        <w:t>One of the major controversies of Darwin scholarship is whether or not there is a "Darwinian revolution." I agree with those who consider that Darwin's insights, arguments and impact are significant enough to warrant the title "revolution." Of course, no intellectual revolution occurs without a context.</w:t>
      </w:r>
    </w:p>
    <w:p w14:paraId="253461B4" w14:textId="77777777" w:rsidR="00D05CAC" w:rsidRPr="003D5CCA" w:rsidRDefault="00D05CAC" w:rsidP="00D05CAC">
      <w:pPr>
        <w:pStyle w:val="paragraph-chapters"/>
      </w:pPr>
      <w:r w:rsidRPr="003D5CCA">
        <w:t>Darwin did not invent the idea of evolution; there were major forces for intellectual change in science in general as well as social change.  Nevertheless, most educated people still believed in special creation and the Argument from Design; naturalists expected and hoped that the study of nature would "reveal some meaning in it, something about man's place in nature, man's relation with God."</w:t>
      </w:r>
    </w:p>
    <w:p w14:paraId="6594F03C" w14:textId="77777777" w:rsidR="00D05CAC" w:rsidRPr="003D5CCA" w:rsidRDefault="00D05CAC" w:rsidP="00D05CAC">
      <w:pPr>
        <w:pStyle w:val="paragraph-chapters"/>
      </w:pPr>
      <w:r w:rsidRPr="003D5CCA">
        <w:t xml:space="preserve">Darwin's study did just that--but hardly what had been expected or hoped for.  </w:t>
      </w:r>
    </w:p>
    <w:p w14:paraId="1DD11054" w14:textId="77777777" w:rsidR="00D05CAC" w:rsidRPr="003D5CCA" w:rsidRDefault="00D05CAC" w:rsidP="00D05CAC">
      <w:pPr>
        <w:pStyle w:val="paragraph-chapters"/>
      </w:pPr>
      <w:r w:rsidRPr="003D5CCA">
        <w:t xml:space="preserve">Modern scientists and historians of science who argue that there is a "Darwinian revolution" include Michael T. </w:t>
      </w:r>
      <w:proofErr w:type="spellStart"/>
      <w:r w:rsidRPr="003D5CCA">
        <w:t>Ghiselin</w:t>
      </w:r>
      <w:proofErr w:type="spellEnd"/>
      <w:r w:rsidRPr="003D5CCA">
        <w:t xml:space="preserve"> (</w:t>
      </w:r>
      <w:r w:rsidRPr="009A487B">
        <w:rPr>
          <w:u w:val="single"/>
        </w:rPr>
        <w:t>The Triumph of the Darwinian Method</w:t>
      </w:r>
      <w:r w:rsidRPr="003D5CCA">
        <w:t xml:space="preserve">, 1969); Ernst </w:t>
      </w:r>
      <w:proofErr w:type="spellStart"/>
      <w:r w:rsidRPr="003D5CCA">
        <w:t>Mayr</w:t>
      </w:r>
      <w:proofErr w:type="spellEnd"/>
      <w:r w:rsidRPr="003D5CCA">
        <w:t xml:space="preserve"> ("The Nature of the Darwinian Revolution," </w:t>
      </w:r>
      <w:r w:rsidRPr="009A487B">
        <w:rPr>
          <w:u w:val="single"/>
        </w:rPr>
        <w:t>Science</w:t>
      </w:r>
      <w:r w:rsidRPr="003D5CCA">
        <w:t>, 1971), David Hull (</w:t>
      </w:r>
      <w:r w:rsidRPr="009A487B">
        <w:rPr>
          <w:u w:val="single"/>
        </w:rPr>
        <w:t xml:space="preserve">Darwin and his Critics: </w:t>
      </w:r>
      <w:proofErr w:type="gramStart"/>
      <w:r w:rsidRPr="009A487B">
        <w:rPr>
          <w:u w:val="single"/>
        </w:rPr>
        <w:t>the</w:t>
      </w:r>
      <w:proofErr w:type="gramEnd"/>
      <w:r w:rsidRPr="009A487B">
        <w:rPr>
          <w:u w:val="single"/>
        </w:rPr>
        <w:t xml:space="preserve"> Reception of Darwin's Theory of Evolution by the Scientific Community</w:t>
      </w:r>
      <w:r w:rsidRPr="003D5CCA">
        <w:t>, 1973); and Howard Gruber, (</w:t>
      </w:r>
      <w:r w:rsidRPr="009A487B">
        <w:rPr>
          <w:u w:val="single"/>
        </w:rPr>
        <w:t>Darwin on Man: A Psychological Study of Scientific Creativity</w:t>
      </w:r>
      <w:r w:rsidRPr="003D5CCA">
        <w:t xml:space="preserve">, 1974). </w:t>
      </w:r>
      <w:proofErr w:type="spellStart"/>
      <w:r w:rsidRPr="003D5CCA">
        <w:t>Lewontin</w:t>
      </w:r>
      <w:proofErr w:type="spellEnd"/>
      <w:r w:rsidRPr="003D5CCA">
        <w:t>, Passmore and Coleman also have interesting comments about Darwin's most important contributions.</w:t>
      </w:r>
    </w:p>
    <w:p w14:paraId="786C3AE2" w14:textId="77777777" w:rsidR="00D05CAC" w:rsidRPr="003D5CCA" w:rsidRDefault="00D05CAC" w:rsidP="00D05CAC"/>
    <w:p w14:paraId="6B1BDE2B" w14:textId="77777777" w:rsidR="00D05CAC" w:rsidRDefault="00D05CAC" w:rsidP="00D05CAC"/>
    <w:p w14:paraId="27271162" w14:textId="77777777" w:rsidR="00D05CAC" w:rsidRPr="00A1172D" w:rsidRDefault="00D05CAC" w:rsidP="00D05CAC">
      <w:pPr>
        <w:jc w:val="center"/>
        <w:rPr>
          <w:b/>
        </w:rPr>
      </w:pPr>
      <w:r>
        <w:br w:type="page"/>
      </w:r>
      <w:r w:rsidRPr="00A1172D">
        <w:rPr>
          <w:b/>
        </w:rPr>
        <w:lastRenderedPageBreak/>
        <w:t>APPENDIX B</w:t>
      </w:r>
    </w:p>
    <w:p w14:paraId="20D29686" w14:textId="77777777" w:rsidR="00D05CAC" w:rsidRPr="003D5CCA" w:rsidRDefault="00D05CAC" w:rsidP="00D05CAC"/>
    <w:p w14:paraId="49E555D1" w14:textId="77777777" w:rsidR="00D05CAC" w:rsidRPr="003D5CCA" w:rsidRDefault="00D05CAC" w:rsidP="00D05CAC">
      <w:pPr>
        <w:pStyle w:val="Heading1"/>
      </w:pPr>
      <w:bookmarkStart w:id="18" w:name="_Toc134519082"/>
      <w:r w:rsidRPr="003D5CCA">
        <w:t>THE TABLES</w:t>
      </w:r>
      <w:bookmarkEnd w:id="18"/>
    </w:p>
    <w:p w14:paraId="7E1A032C" w14:textId="77777777" w:rsidR="00D05CAC" w:rsidRPr="003D5CCA" w:rsidRDefault="00D05CAC" w:rsidP="00D05CAC">
      <w:pPr>
        <w:pStyle w:val="paragraph-chapters"/>
      </w:pPr>
    </w:p>
    <w:p w14:paraId="46F89D6E" w14:textId="77777777" w:rsidR="00D05CAC" w:rsidRPr="003D5CCA" w:rsidRDefault="00D05CAC" w:rsidP="00D05CAC">
      <w:pPr>
        <w:pStyle w:val="paragraph-chapters"/>
      </w:pPr>
      <w:r w:rsidRPr="003D5CCA">
        <w:t>Unfortunately, a short caption looks dumb left-justified and a long caption looks dumb center-justified, but you have to choose one style and be consistent.</w:t>
      </w:r>
    </w:p>
    <w:p w14:paraId="4ABC54E9" w14:textId="77777777" w:rsidR="009734A0" w:rsidRDefault="00D05CAC" w:rsidP="00D05CAC">
      <w:pPr>
        <w:pStyle w:val="Caption"/>
        <w:rPr>
          <w:b w:val="0"/>
        </w:rPr>
      </w:pPr>
      <w:bookmarkStart w:id="19" w:name="_Toc182716364"/>
      <w:r w:rsidRPr="00015CB5">
        <w:rPr>
          <w:b w:val="0"/>
        </w:rPr>
        <w:t xml:space="preserve">Table </w:t>
      </w:r>
      <w:r w:rsidRPr="00015CB5">
        <w:rPr>
          <w:b w:val="0"/>
        </w:rPr>
        <w:fldChar w:fldCharType="begin"/>
      </w:r>
      <w:r w:rsidRPr="00015CB5">
        <w:rPr>
          <w:b w:val="0"/>
        </w:rPr>
        <w:instrText xml:space="preserve"> SEQ Table \* ARABIC </w:instrText>
      </w:r>
      <w:r w:rsidRPr="00015CB5">
        <w:rPr>
          <w:b w:val="0"/>
        </w:rPr>
        <w:fldChar w:fldCharType="separate"/>
      </w:r>
      <w:r w:rsidR="00985D14">
        <w:rPr>
          <w:b w:val="0"/>
          <w:noProof/>
        </w:rPr>
        <w:t>1</w:t>
      </w:r>
      <w:r w:rsidRPr="00015CB5">
        <w:rPr>
          <w:b w:val="0"/>
        </w:rPr>
        <w:fldChar w:fldCharType="end"/>
      </w:r>
      <w:r w:rsidRPr="00015CB5">
        <w:rPr>
          <w:b w:val="0"/>
        </w:rPr>
        <w:t>: Caption for First Table</w:t>
      </w:r>
      <w:bookmarkEnd w:id="19"/>
    </w:p>
    <w:p w14:paraId="36124137" w14:textId="77777777" w:rsidR="00D05CAC" w:rsidRPr="009734A0" w:rsidRDefault="00D05CAC" w:rsidP="009734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8"/>
        <w:gridCol w:w="2158"/>
        <w:gridCol w:w="2157"/>
        <w:gridCol w:w="2157"/>
      </w:tblGrid>
      <w:tr w:rsidR="00D05CAC" w:rsidRPr="00AF2B2C" w14:paraId="2B0CD16B" w14:textId="77777777">
        <w:tc>
          <w:tcPr>
            <w:tcW w:w="2214" w:type="dxa"/>
          </w:tcPr>
          <w:p w14:paraId="755CBB43" w14:textId="77777777" w:rsidR="00D05CAC" w:rsidRPr="00AF2B2C" w:rsidRDefault="00D05CAC" w:rsidP="00D05CAC">
            <w:r w:rsidRPr="00AF2B2C">
              <w:t>column1</w:t>
            </w:r>
          </w:p>
        </w:tc>
        <w:tc>
          <w:tcPr>
            <w:tcW w:w="2214" w:type="dxa"/>
          </w:tcPr>
          <w:p w14:paraId="0188E2D8" w14:textId="77777777" w:rsidR="00D05CAC" w:rsidRPr="00AF2B2C" w:rsidRDefault="00D05CAC" w:rsidP="00D05CAC">
            <w:r w:rsidRPr="00AF2B2C">
              <w:t>column2</w:t>
            </w:r>
          </w:p>
        </w:tc>
        <w:tc>
          <w:tcPr>
            <w:tcW w:w="2214" w:type="dxa"/>
          </w:tcPr>
          <w:p w14:paraId="7B73225A" w14:textId="77777777" w:rsidR="00D05CAC" w:rsidRPr="00AF2B2C" w:rsidRDefault="00D05CAC" w:rsidP="00D05CAC">
            <w:r w:rsidRPr="00AF2B2C">
              <w:t>column3</w:t>
            </w:r>
          </w:p>
        </w:tc>
        <w:tc>
          <w:tcPr>
            <w:tcW w:w="2214" w:type="dxa"/>
          </w:tcPr>
          <w:p w14:paraId="0AF9C525" w14:textId="77777777" w:rsidR="00D05CAC" w:rsidRPr="00AF2B2C" w:rsidRDefault="00D05CAC" w:rsidP="00D05CAC">
            <w:r w:rsidRPr="00AF2B2C">
              <w:t>column4</w:t>
            </w:r>
          </w:p>
        </w:tc>
      </w:tr>
      <w:tr w:rsidR="00D05CAC" w:rsidRPr="00AF2B2C" w14:paraId="45A03FB1" w14:textId="77777777">
        <w:tc>
          <w:tcPr>
            <w:tcW w:w="2214" w:type="dxa"/>
          </w:tcPr>
          <w:p w14:paraId="25CAB975" w14:textId="77777777" w:rsidR="00D05CAC" w:rsidRPr="00AF2B2C" w:rsidRDefault="00D05CAC" w:rsidP="00D05CAC">
            <w:r w:rsidRPr="00AF2B2C">
              <w:t>one</w:t>
            </w:r>
          </w:p>
        </w:tc>
        <w:tc>
          <w:tcPr>
            <w:tcW w:w="2214" w:type="dxa"/>
          </w:tcPr>
          <w:p w14:paraId="6D399132" w14:textId="77777777" w:rsidR="00D05CAC" w:rsidRPr="00AF2B2C" w:rsidRDefault="00D05CAC" w:rsidP="00D05CAC">
            <w:r w:rsidRPr="00AF2B2C">
              <w:t>two</w:t>
            </w:r>
          </w:p>
        </w:tc>
        <w:tc>
          <w:tcPr>
            <w:tcW w:w="2214" w:type="dxa"/>
          </w:tcPr>
          <w:p w14:paraId="5484273F" w14:textId="77777777" w:rsidR="00D05CAC" w:rsidRPr="00AF2B2C" w:rsidRDefault="00D05CAC" w:rsidP="00D05CAC">
            <w:r w:rsidRPr="00AF2B2C">
              <w:t>three</w:t>
            </w:r>
          </w:p>
        </w:tc>
        <w:tc>
          <w:tcPr>
            <w:tcW w:w="2214" w:type="dxa"/>
          </w:tcPr>
          <w:p w14:paraId="6CE26DEE" w14:textId="77777777" w:rsidR="00D05CAC" w:rsidRPr="00AF2B2C" w:rsidRDefault="00D05CAC" w:rsidP="00D05CAC">
            <w:r w:rsidRPr="00AF2B2C">
              <w:t>four</w:t>
            </w:r>
          </w:p>
        </w:tc>
      </w:tr>
      <w:tr w:rsidR="00D05CAC" w:rsidRPr="00AF2B2C" w14:paraId="3C0D4616" w14:textId="77777777">
        <w:tc>
          <w:tcPr>
            <w:tcW w:w="2214" w:type="dxa"/>
          </w:tcPr>
          <w:p w14:paraId="2FB8496F" w14:textId="77777777" w:rsidR="00D05CAC" w:rsidRPr="00AF2B2C" w:rsidRDefault="00D05CAC" w:rsidP="00D05CAC">
            <w:r w:rsidRPr="00AF2B2C">
              <w:t>one again</w:t>
            </w:r>
          </w:p>
        </w:tc>
        <w:tc>
          <w:tcPr>
            <w:tcW w:w="2214" w:type="dxa"/>
          </w:tcPr>
          <w:p w14:paraId="4BE602E3" w14:textId="77777777" w:rsidR="00D05CAC" w:rsidRPr="00AF2B2C" w:rsidRDefault="00D05CAC" w:rsidP="00D05CAC">
            <w:r w:rsidRPr="00AF2B2C">
              <w:t xml:space="preserve">two again </w:t>
            </w:r>
          </w:p>
        </w:tc>
        <w:tc>
          <w:tcPr>
            <w:tcW w:w="2214" w:type="dxa"/>
          </w:tcPr>
          <w:p w14:paraId="520996F4" w14:textId="77777777" w:rsidR="00D05CAC" w:rsidRPr="00AF2B2C" w:rsidRDefault="00D05CAC" w:rsidP="00D05CAC">
            <w:r w:rsidRPr="00AF2B2C">
              <w:t>three again</w:t>
            </w:r>
          </w:p>
        </w:tc>
        <w:tc>
          <w:tcPr>
            <w:tcW w:w="2214" w:type="dxa"/>
          </w:tcPr>
          <w:p w14:paraId="54F0FC56" w14:textId="77777777" w:rsidR="00D05CAC" w:rsidRPr="00AF2B2C" w:rsidRDefault="00D05CAC" w:rsidP="00D05CAC">
            <w:r w:rsidRPr="00AF2B2C">
              <w:t>four again</w:t>
            </w:r>
          </w:p>
        </w:tc>
      </w:tr>
      <w:tr w:rsidR="00D05CAC" w:rsidRPr="00AF2B2C" w14:paraId="689F9530" w14:textId="77777777">
        <w:tc>
          <w:tcPr>
            <w:tcW w:w="2214" w:type="dxa"/>
          </w:tcPr>
          <w:p w14:paraId="64468179" w14:textId="77777777" w:rsidR="00D05CAC" w:rsidRPr="00AF2B2C" w:rsidRDefault="00D05CAC" w:rsidP="00D05CAC">
            <w:r w:rsidRPr="00AF2B2C">
              <w:t>final one</w:t>
            </w:r>
          </w:p>
        </w:tc>
        <w:tc>
          <w:tcPr>
            <w:tcW w:w="2214" w:type="dxa"/>
          </w:tcPr>
          <w:p w14:paraId="7FE1E3BB" w14:textId="77777777" w:rsidR="00D05CAC" w:rsidRPr="00AF2B2C" w:rsidRDefault="00D05CAC" w:rsidP="00D05CAC">
            <w:r w:rsidRPr="00AF2B2C">
              <w:t xml:space="preserve">final two </w:t>
            </w:r>
          </w:p>
        </w:tc>
        <w:tc>
          <w:tcPr>
            <w:tcW w:w="2214" w:type="dxa"/>
          </w:tcPr>
          <w:p w14:paraId="17EA88E7" w14:textId="77777777" w:rsidR="00D05CAC" w:rsidRPr="00AF2B2C" w:rsidRDefault="00D05CAC" w:rsidP="00D05CAC">
            <w:r w:rsidRPr="00AF2B2C">
              <w:t>final three</w:t>
            </w:r>
          </w:p>
        </w:tc>
        <w:tc>
          <w:tcPr>
            <w:tcW w:w="2214" w:type="dxa"/>
          </w:tcPr>
          <w:p w14:paraId="1B92C516" w14:textId="77777777" w:rsidR="00D05CAC" w:rsidRPr="00AF2B2C" w:rsidRDefault="00D05CAC" w:rsidP="00D05CAC">
            <w:r w:rsidRPr="00AF2B2C">
              <w:t>final four</w:t>
            </w:r>
          </w:p>
        </w:tc>
      </w:tr>
    </w:tbl>
    <w:p w14:paraId="4D2B351E" w14:textId="77777777" w:rsidR="00D05CAC" w:rsidRPr="003D5CCA" w:rsidRDefault="00D05CAC" w:rsidP="00D05CAC"/>
    <w:p w14:paraId="0DA1A235" w14:textId="77777777" w:rsidR="00D05CAC" w:rsidRDefault="00D05CAC" w:rsidP="00D05CAC"/>
    <w:p w14:paraId="0CD88AB9" w14:textId="77777777" w:rsidR="00D05CAC" w:rsidRPr="00015CB5" w:rsidRDefault="00D05CAC" w:rsidP="00D05CAC">
      <w:pPr>
        <w:pStyle w:val="Caption"/>
        <w:rPr>
          <w:b w:val="0"/>
        </w:rPr>
      </w:pPr>
      <w:bookmarkStart w:id="20" w:name="_Toc182716365"/>
      <w:r w:rsidRPr="00015CB5">
        <w:rPr>
          <w:b w:val="0"/>
        </w:rPr>
        <w:t xml:space="preserve">Table </w:t>
      </w:r>
      <w:r w:rsidRPr="00015CB5">
        <w:rPr>
          <w:b w:val="0"/>
        </w:rPr>
        <w:fldChar w:fldCharType="begin"/>
      </w:r>
      <w:r w:rsidRPr="00015CB5">
        <w:rPr>
          <w:b w:val="0"/>
        </w:rPr>
        <w:instrText xml:space="preserve"> SEQ Table \* ARABIC </w:instrText>
      </w:r>
      <w:r w:rsidRPr="00015CB5">
        <w:rPr>
          <w:b w:val="0"/>
        </w:rPr>
        <w:fldChar w:fldCharType="separate"/>
      </w:r>
      <w:r w:rsidR="00985D14">
        <w:rPr>
          <w:b w:val="0"/>
          <w:noProof/>
        </w:rPr>
        <w:t>2</w:t>
      </w:r>
      <w:r w:rsidRPr="00015CB5">
        <w:rPr>
          <w:b w:val="0"/>
        </w:rPr>
        <w:fldChar w:fldCharType="end"/>
      </w:r>
      <w:r w:rsidRPr="00015CB5">
        <w:rPr>
          <w:b w:val="0"/>
        </w:rPr>
        <w:t>: Caption for Second Table</w:t>
      </w:r>
      <w:bookmarkEnd w:id="20"/>
    </w:p>
    <w:p w14:paraId="6A4E88E9" w14:textId="77777777" w:rsidR="00D05CAC" w:rsidRPr="003D5CCA" w:rsidRDefault="00D05CAC" w:rsidP="00D05CAC">
      <w:pPr>
        <w:pStyle w:val="StyleCentered"/>
      </w:pPr>
      <w:r w:rsidRPr="003D5CCA">
        <w:t>In order to avoid having a long caption, I have put an explanation in a paragraph under the caption but above the table.</w:t>
      </w:r>
    </w:p>
    <w:p w14:paraId="61E74B34" w14:textId="77777777" w:rsidR="00D05CAC" w:rsidRPr="003D5CCA" w:rsidRDefault="00D05CAC" w:rsidP="00D05CA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4"/>
        <w:gridCol w:w="2206"/>
        <w:gridCol w:w="2127"/>
        <w:gridCol w:w="2093"/>
      </w:tblGrid>
      <w:tr w:rsidR="00D05CAC" w:rsidRPr="00AF2B2C" w14:paraId="72D39797" w14:textId="77777777">
        <w:tc>
          <w:tcPr>
            <w:tcW w:w="2394" w:type="dxa"/>
          </w:tcPr>
          <w:p w14:paraId="013CEDB3" w14:textId="77777777" w:rsidR="00D05CAC" w:rsidRPr="00AF2B2C" w:rsidRDefault="00D05CAC" w:rsidP="00D05CAC">
            <w:r>
              <w:t>Identifying colors</w:t>
            </w:r>
          </w:p>
        </w:tc>
        <w:tc>
          <w:tcPr>
            <w:tcW w:w="2394" w:type="dxa"/>
          </w:tcPr>
          <w:p w14:paraId="19779D68" w14:textId="77777777" w:rsidR="00D05CAC" w:rsidRPr="00AF2B2C" w:rsidRDefault="00D05CAC" w:rsidP="00D05CAC">
            <w:r>
              <w:t>original placements</w:t>
            </w:r>
          </w:p>
        </w:tc>
        <w:tc>
          <w:tcPr>
            <w:tcW w:w="2394" w:type="dxa"/>
          </w:tcPr>
          <w:p w14:paraId="1CDE6D29" w14:textId="77777777" w:rsidR="00D05CAC" w:rsidRPr="00AF2B2C" w:rsidRDefault="00D05CAC" w:rsidP="00D05CAC">
            <w:r>
              <w:t>1 month later</w:t>
            </w:r>
          </w:p>
        </w:tc>
        <w:tc>
          <w:tcPr>
            <w:tcW w:w="2394" w:type="dxa"/>
          </w:tcPr>
          <w:p w14:paraId="1C0E7CB9" w14:textId="77777777" w:rsidR="00D05CAC" w:rsidRPr="00AF2B2C" w:rsidRDefault="00D05CAC" w:rsidP="00D05CAC">
            <w:r>
              <w:t>end of year</w:t>
            </w:r>
          </w:p>
        </w:tc>
      </w:tr>
      <w:tr w:rsidR="00D05CAC" w:rsidRPr="00AF2B2C" w14:paraId="5B6E7A3A" w14:textId="77777777">
        <w:tc>
          <w:tcPr>
            <w:tcW w:w="2394" w:type="dxa"/>
          </w:tcPr>
          <w:p w14:paraId="3A6B5DE6" w14:textId="77777777" w:rsidR="00D05CAC" w:rsidRPr="00AF2B2C" w:rsidRDefault="00D05CAC" w:rsidP="00D05CAC">
            <w:r>
              <w:t>red</w:t>
            </w:r>
          </w:p>
        </w:tc>
        <w:tc>
          <w:tcPr>
            <w:tcW w:w="2394" w:type="dxa"/>
          </w:tcPr>
          <w:p w14:paraId="43FE214A" w14:textId="77777777" w:rsidR="00D05CAC" w:rsidRPr="00AF2B2C" w:rsidRDefault="00D05CAC" w:rsidP="00D05CAC">
            <w:r>
              <w:t>4</w:t>
            </w:r>
          </w:p>
        </w:tc>
        <w:tc>
          <w:tcPr>
            <w:tcW w:w="2394" w:type="dxa"/>
          </w:tcPr>
          <w:p w14:paraId="074FDA78" w14:textId="77777777" w:rsidR="00D05CAC" w:rsidRPr="00AF2B2C" w:rsidRDefault="00D05CAC" w:rsidP="00D05CAC">
            <w:r>
              <w:t>3</w:t>
            </w:r>
          </w:p>
        </w:tc>
        <w:tc>
          <w:tcPr>
            <w:tcW w:w="2394" w:type="dxa"/>
          </w:tcPr>
          <w:p w14:paraId="1D7CE51E" w14:textId="77777777" w:rsidR="00D05CAC" w:rsidRPr="00AF2B2C" w:rsidRDefault="00D05CAC" w:rsidP="00D05CAC">
            <w:r>
              <w:t>3</w:t>
            </w:r>
          </w:p>
        </w:tc>
      </w:tr>
      <w:tr w:rsidR="00D05CAC" w:rsidRPr="00AF2B2C" w14:paraId="409E2B58" w14:textId="77777777">
        <w:tc>
          <w:tcPr>
            <w:tcW w:w="2394" w:type="dxa"/>
          </w:tcPr>
          <w:p w14:paraId="3853E41A" w14:textId="77777777" w:rsidR="00D05CAC" w:rsidRPr="00AF2B2C" w:rsidRDefault="00D05CAC" w:rsidP="00D05CAC">
            <w:r>
              <w:t>orange</w:t>
            </w:r>
          </w:p>
        </w:tc>
        <w:tc>
          <w:tcPr>
            <w:tcW w:w="2394" w:type="dxa"/>
          </w:tcPr>
          <w:p w14:paraId="05629BE8" w14:textId="77777777" w:rsidR="00D05CAC" w:rsidRPr="00AF2B2C" w:rsidRDefault="00D05CAC" w:rsidP="00D05CAC">
            <w:r>
              <w:t>5</w:t>
            </w:r>
            <w:r w:rsidRPr="00AF2B2C">
              <w:t xml:space="preserve"> </w:t>
            </w:r>
          </w:p>
        </w:tc>
        <w:tc>
          <w:tcPr>
            <w:tcW w:w="2394" w:type="dxa"/>
          </w:tcPr>
          <w:p w14:paraId="3303BA52" w14:textId="77777777" w:rsidR="00D05CAC" w:rsidRPr="00AF2B2C" w:rsidRDefault="00D05CAC" w:rsidP="00D05CAC">
            <w:r>
              <w:t>4</w:t>
            </w:r>
          </w:p>
        </w:tc>
        <w:tc>
          <w:tcPr>
            <w:tcW w:w="2394" w:type="dxa"/>
          </w:tcPr>
          <w:p w14:paraId="310FA79E" w14:textId="77777777" w:rsidR="00D05CAC" w:rsidRPr="00AF2B2C" w:rsidRDefault="00D05CAC" w:rsidP="00D05CAC">
            <w:r>
              <w:t>3</w:t>
            </w:r>
          </w:p>
        </w:tc>
      </w:tr>
      <w:tr w:rsidR="00D05CAC" w:rsidRPr="00AF2B2C" w14:paraId="7A6B3815" w14:textId="77777777">
        <w:tc>
          <w:tcPr>
            <w:tcW w:w="2394" w:type="dxa"/>
          </w:tcPr>
          <w:p w14:paraId="0EF1ABBC" w14:textId="77777777" w:rsidR="00D05CAC" w:rsidRPr="00AF2B2C" w:rsidRDefault="00D05CAC" w:rsidP="00D05CAC">
            <w:r>
              <w:t>blue</w:t>
            </w:r>
          </w:p>
        </w:tc>
        <w:tc>
          <w:tcPr>
            <w:tcW w:w="2394" w:type="dxa"/>
          </w:tcPr>
          <w:p w14:paraId="6855F9D3" w14:textId="77777777" w:rsidR="00D05CAC" w:rsidRPr="00AF2B2C" w:rsidRDefault="00D05CAC" w:rsidP="00D05CAC">
            <w:r>
              <w:t>3</w:t>
            </w:r>
            <w:r w:rsidRPr="00AF2B2C">
              <w:t xml:space="preserve"> </w:t>
            </w:r>
          </w:p>
        </w:tc>
        <w:tc>
          <w:tcPr>
            <w:tcW w:w="2394" w:type="dxa"/>
          </w:tcPr>
          <w:p w14:paraId="455E0C23" w14:textId="77777777" w:rsidR="00D05CAC" w:rsidRPr="00AF2B2C" w:rsidRDefault="00D05CAC" w:rsidP="00D05CAC">
            <w:r>
              <w:t>2</w:t>
            </w:r>
          </w:p>
        </w:tc>
        <w:tc>
          <w:tcPr>
            <w:tcW w:w="2394" w:type="dxa"/>
          </w:tcPr>
          <w:p w14:paraId="4404778D" w14:textId="77777777" w:rsidR="00D05CAC" w:rsidRPr="00AF2B2C" w:rsidRDefault="00D05CAC" w:rsidP="00D05CAC">
            <w:r>
              <w:t>0</w:t>
            </w:r>
          </w:p>
        </w:tc>
      </w:tr>
    </w:tbl>
    <w:p w14:paraId="7E5371FD" w14:textId="77777777" w:rsidR="00D05CAC" w:rsidRPr="003D5CCA" w:rsidRDefault="00D05CAC" w:rsidP="00D05CAC"/>
    <w:p w14:paraId="6248FA8F" w14:textId="77777777" w:rsidR="00D05CAC" w:rsidRPr="003D5CCA" w:rsidRDefault="00D05CAC" w:rsidP="00D05CAC"/>
    <w:p w14:paraId="24C11F56" w14:textId="77777777" w:rsidR="00D05CAC" w:rsidRDefault="00D05CAC" w:rsidP="00D05CAC"/>
    <w:p w14:paraId="1FDBE27D" w14:textId="77777777" w:rsidR="00A76F77" w:rsidRDefault="00D05CAC" w:rsidP="00A76F77">
      <w:pPr>
        <w:pStyle w:val="Heading1"/>
      </w:pPr>
      <w:r>
        <w:br w:type="page"/>
      </w:r>
      <w:bookmarkStart w:id="21" w:name="_Toc68167008"/>
      <w:bookmarkStart w:id="22" w:name="_Toc134519083"/>
      <w:r w:rsidR="00A76F77">
        <w:lastRenderedPageBreak/>
        <w:t>BIBLIOGRAPHY</w:t>
      </w:r>
      <w:bookmarkEnd w:id="21"/>
      <w:bookmarkEnd w:id="22"/>
    </w:p>
    <w:p w14:paraId="518C8A62" w14:textId="77777777" w:rsidR="00A76F77" w:rsidRDefault="00A76F77" w:rsidP="00A76F77">
      <w:pPr>
        <w:pStyle w:val="Bibliography"/>
      </w:pPr>
      <w:r>
        <w:t xml:space="preserve">Branford, Victor. </w:t>
      </w:r>
      <w:r w:rsidRPr="00352399">
        <w:rPr>
          <w:i/>
        </w:rPr>
        <w:t xml:space="preserve"> Interpretations and Forecasts: A Study of Survivals and Tendencies in Contemporary Society</w:t>
      </w:r>
      <w:r>
        <w:t xml:space="preserve">.   London: Duckworth &amp; Co., 1914.  </w:t>
      </w:r>
    </w:p>
    <w:p w14:paraId="17A5BB8E" w14:textId="77777777" w:rsidR="00A76F77" w:rsidRDefault="00A76F77" w:rsidP="00A76F77">
      <w:pPr>
        <w:pStyle w:val="Bibliography"/>
      </w:pPr>
    </w:p>
    <w:p w14:paraId="4C18E3EB" w14:textId="77777777" w:rsidR="00A76F77" w:rsidRDefault="00A76F77" w:rsidP="00A76F77">
      <w:pPr>
        <w:pStyle w:val="Bibliography"/>
      </w:pPr>
      <w:r>
        <w:t xml:space="preserve">Branford, Victor and Geddes, Patrick.  </w:t>
      </w:r>
      <w:r w:rsidRPr="00352399">
        <w:rPr>
          <w:i/>
        </w:rPr>
        <w:t>The Coming Polity.   The Making of the Future</w:t>
      </w:r>
      <w:r>
        <w:t xml:space="preserve">.  London: Williams &amp; </w:t>
      </w:r>
      <w:proofErr w:type="spellStart"/>
      <w:r>
        <w:t>Norgate</w:t>
      </w:r>
      <w:proofErr w:type="spellEnd"/>
      <w:r>
        <w:t xml:space="preserve">, 1919.  </w:t>
      </w:r>
    </w:p>
    <w:p w14:paraId="71EC8416" w14:textId="77777777" w:rsidR="00A76F77" w:rsidRDefault="00A76F77" w:rsidP="00A76F77">
      <w:pPr>
        <w:pStyle w:val="Bibliography"/>
      </w:pPr>
    </w:p>
    <w:p w14:paraId="19943868" w14:textId="77777777" w:rsidR="00A76F77" w:rsidRDefault="00A76F77" w:rsidP="00A76F77">
      <w:pPr>
        <w:pStyle w:val="Bibliography"/>
      </w:pPr>
      <w:r>
        <w:t xml:space="preserve">Darwin, Charles Robert.  </w:t>
      </w:r>
      <w:r w:rsidRPr="00352399">
        <w:rPr>
          <w:i/>
        </w:rPr>
        <w:t>The Descent of Man, and Selection in Relation to Sex</w:t>
      </w:r>
      <w:r>
        <w:t xml:space="preserve">.  2 vols.  New York: D. Appleton &amp; Co., 1871.  </w:t>
      </w:r>
    </w:p>
    <w:p w14:paraId="66449D5C" w14:textId="77777777" w:rsidR="00A76F77" w:rsidRDefault="00A76F77" w:rsidP="00A76F77">
      <w:pPr>
        <w:pStyle w:val="Bibliography"/>
      </w:pPr>
    </w:p>
    <w:p w14:paraId="7155B95F" w14:textId="77777777" w:rsidR="00A76F77" w:rsidRDefault="00A76F77" w:rsidP="00A76F77">
      <w:pPr>
        <w:pStyle w:val="Bibliography"/>
      </w:pPr>
      <w:r>
        <w:t xml:space="preserve">________.  </w:t>
      </w:r>
      <w:r w:rsidRPr="00352399">
        <w:rPr>
          <w:i/>
        </w:rPr>
        <w:t>The Expression of the Emotions in Man and Animals</w:t>
      </w:r>
      <w:r>
        <w:t xml:space="preserve">.  Preface by Konrad Lorenz.  London: D.   Appleton, 1872; reprint ed., Chicago: University of Chicago Press, 1965.  </w:t>
      </w:r>
    </w:p>
    <w:p w14:paraId="00B56162" w14:textId="77777777" w:rsidR="00A76F77" w:rsidRDefault="00A76F77" w:rsidP="00A76F77">
      <w:pPr>
        <w:pStyle w:val="Bibliography"/>
      </w:pPr>
    </w:p>
    <w:p w14:paraId="4965A76C" w14:textId="77777777" w:rsidR="00A76F77" w:rsidRDefault="00A76F77" w:rsidP="00A76F77">
      <w:pPr>
        <w:pStyle w:val="Bibliography"/>
      </w:pPr>
      <w:r>
        <w:t xml:space="preserve">________.  </w:t>
      </w:r>
      <w:r w:rsidRPr="00352399">
        <w:rPr>
          <w:i/>
        </w:rPr>
        <w:t xml:space="preserve">On the Origin of Species by Means of Natural Selection, or Preservation of </w:t>
      </w:r>
      <w:proofErr w:type="spellStart"/>
      <w:r w:rsidRPr="00352399">
        <w:rPr>
          <w:i/>
        </w:rPr>
        <w:t>Favoured</w:t>
      </w:r>
      <w:proofErr w:type="spellEnd"/>
      <w:r w:rsidRPr="00352399">
        <w:rPr>
          <w:i/>
        </w:rPr>
        <w:t xml:space="preserve"> Races in the Struggle for Life</w:t>
      </w:r>
      <w:r>
        <w:t xml:space="preserve">.  Introduction by Ernst </w:t>
      </w:r>
      <w:proofErr w:type="spellStart"/>
      <w:r>
        <w:t>Mayr</w:t>
      </w:r>
      <w:proofErr w:type="spellEnd"/>
      <w:r>
        <w:t xml:space="preserve">.   London: Murray.  1859; facsimile ed., Cambridge:  Harvard University Press, 1964.  </w:t>
      </w:r>
    </w:p>
    <w:p w14:paraId="5BD4A443" w14:textId="77777777" w:rsidR="00A76F77" w:rsidRDefault="00A76F77" w:rsidP="00A76F77">
      <w:pPr>
        <w:pStyle w:val="Bibliography"/>
      </w:pPr>
    </w:p>
    <w:p w14:paraId="07AE9554" w14:textId="77777777" w:rsidR="00A76F77" w:rsidRDefault="00A76F77" w:rsidP="00A76F77">
      <w:pPr>
        <w:pStyle w:val="Bibliography"/>
      </w:pPr>
      <w:r>
        <w:t xml:space="preserve">Geddes, Patrick.  </w:t>
      </w:r>
      <w:r w:rsidRPr="00352399">
        <w:rPr>
          <w:i/>
        </w:rPr>
        <w:t>Cities in Evolution: An Introduction to the Town Planning Movement and to the Study of Civics</w:t>
      </w:r>
      <w:r>
        <w:t xml:space="preserve">.   London: Williams &amp; </w:t>
      </w:r>
      <w:proofErr w:type="spellStart"/>
      <w:r>
        <w:t>Norgate</w:t>
      </w:r>
      <w:proofErr w:type="spellEnd"/>
      <w:r>
        <w:t>, 1915; reprint ed., London:  Ernest Benn, 1968.</w:t>
      </w:r>
    </w:p>
    <w:p w14:paraId="4FA37C13" w14:textId="77777777" w:rsidR="00A76F77" w:rsidRDefault="00A76F77" w:rsidP="00A76F77">
      <w:pPr>
        <w:pStyle w:val="Bibliography"/>
      </w:pPr>
    </w:p>
    <w:p w14:paraId="4DDBC675" w14:textId="77777777" w:rsidR="00A76F77" w:rsidRDefault="00A76F77" w:rsidP="00A76F77">
      <w:pPr>
        <w:pStyle w:val="Bibliography"/>
      </w:pPr>
      <w:r>
        <w:t xml:space="preserve">________.  </w:t>
      </w:r>
      <w:r w:rsidRPr="00352399">
        <w:rPr>
          <w:i/>
        </w:rPr>
        <w:t>Cities in Evolution</w:t>
      </w:r>
      <w:r>
        <w:t xml:space="preserve">.  Edited by The Outlook </w:t>
      </w:r>
      <w:proofErr w:type="gramStart"/>
      <w:r>
        <w:t>Tower  Association</w:t>
      </w:r>
      <w:proofErr w:type="gramEnd"/>
      <w:r>
        <w:t xml:space="preserve">, Edinburgh, and The Association for Planning and Regional Reconstruction, London.   Jaqueline Tyrwhitt, General Editor.  London: Williams &amp; </w:t>
      </w:r>
      <w:proofErr w:type="spellStart"/>
      <w:r>
        <w:t>Norgate</w:t>
      </w:r>
      <w:proofErr w:type="spellEnd"/>
      <w:r>
        <w:t>, Ltd., 1949.</w:t>
      </w:r>
    </w:p>
    <w:p w14:paraId="03596361" w14:textId="77777777" w:rsidR="00A76F77" w:rsidRDefault="00A76F77" w:rsidP="00A76F77">
      <w:pPr>
        <w:pStyle w:val="Bibliography"/>
      </w:pPr>
    </w:p>
    <w:p w14:paraId="174630CB" w14:textId="77777777" w:rsidR="00A76F77" w:rsidRDefault="00A76F77" w:rsidP="00A76F77">
      <w:pPr>
        <w:pStyle w:val="Bibliography"/>
      </w:pPr>
      <w:r>
        <w:t xml:space="preserve"> ________.  </w:t>
      </w:r>
      <w:r w:rsidRPr="00352399">
        <w:rPr>
          <w:i/>
        </w:rPr>
        <w:t xml:space="preserve">City Development: A Report to the Carnegie </w:t>
      </w:r>
      <w:proofErr w:type="spellStart"/>
      <w:r w:rsidRPr="00352399">
        <w:rPr>
          <w:i/>
        </w:rPr>
        <w:t>Dunfermline</w:t>
      </w:r>
      <w:proofErr w:type="spellEnd"/>
      <w:r w:rsidRPr="00352399">
        <w:rPr>
          <w:i/>
        </w:rPr>
        <w:t xml:space="preserve"> Trust</w:t>
      </w:r>
      <w:r>
        <w:t>.  Introduction by Peter Green.   Edinburgh, 1904; reprint ed., New Brunswick, N.J.:  Rutgers University Press, 1973.</w:t>
      </w:r>
    </w:p>
    <w:p w14:paraId="7ACAAA31" w14:textId="77777777" w:rsidR="00A76F77" w:rsidRDefault="00A76F77" w:rsidP="00A76F77">
      <w:pPr>
        <w:pStyle w:val="Bibliography"/>
      </w:pPr>
    </w:p>
    <w:p w14:paraId="4BF020D2" w14:textId="77777777" w:rsidR="00A76F77" w:rsidRDefault="00A76F77" w:rsidP="00A76F77">
      <w:pPr>
        <w:pStyle w:val="Bibliography"/>
      </w:pPr>
      <w:r>
        <w:t xml:space="preserve">________.  "Morphology." </w:t>
      </w:r>
      <w:proofErr w:type="spellStart"/>
      <w:r w:rsidRPr="00352399">
        <w:rPr>
          <w:i/>
        </w:rPr>
        <w:t>Encyclopaedia</w:t>
      </w:r>
      <w:proofErr w:type="spellEnd"/>
      <w:r w:rsidRPr="00352399">
        <w:rPr>
          <w:i/>
        </w:rPr>
        <w:t xml:space="preserve"> Britannica</w:t>
      </w:r>
      <w:r>
        <w:t>.  9th ed.  (1883) XVI:836-47.</w:t>
      </w:r>
    </w:p>
    <w:p w14:paraId="5627FE6A" w14:textId="77777777" w:rsidR="00A76F77" w:rsidRDefault="00A76F77" w:rsidP="00A76F77">
      <w:pPr>
        <w:pStyle w:val="Bibliography"/>
      </w:pPr>
    </w:p>
    <w:p w14:paraId="57581873" w14:textId="77777777" w:rsidR="00A76F77" w:rsidRDefault="00A76F77" w:rsidP="00A76F77">
      <w:pPr>
        <w:pStyle w:val="Bibliography"/>
      </w:pPr>
      <w:r>
        <w:t xml:space="preserve">________.  </w:t>
      </w:r>
      <w:r w:rsidRPr="00352399">
        <w:rPr>
          <w:i/>
        </w:rPr>
        <w:t>Patrick Geddes: Spokesman for Man and the Environment</w:t>
      </w:r>
      <w:r>
        <w:t xml:space="preserve">.  Edited and Introduction by Marshall </w:t>
      </w:r>
      <w:proofErr w:type="spellStart"/>
      <w:r>
        <w:t>Stalley</w:t>
      </w:r>
      <w:proofErr w:type="spellEnd"/>
      <w:r>
        <w:t>.  New Brunswick, N.J.: Rutgers University Press, 1972.</w:t>
      </w:r>
    </w:p>
    <w:p w14:paraId="69AEDBDA" w14:textId="77777777" w:rsidR="00A76F77" w:rsidRDefault="00A76F77" w:rsidP="00A76F77">
      <w:pPr>
        <w:pStyle w:val="Bibliography"/>
      </w:pPr>
    </w:p>
    <w:p w14:paraId="74351F7F" w14:textId="77777777" w:rsidR="00A76F77" w:rsidRDefault="00A76F77" w:rsidP="00A76F77">
      <w:pPr>
        <w:pStyle w:val="Bibliography"/>
      </w:pPr>
      <w:r>
        <w:t xml:space="preserve">________.  "Variation and Selection." </w:t>
      </w:r>
      <w:proofErr w:type="spellStart"/>
      <w:r w:rsidRPr="00352399">
        <w:rPr>
          <w:i/>
        </w:rPr>
        <w:t>Encyclopaedia</w:t>
      </w:r>
      <w:proofErr w:type="spellEnd"/>
      <w:r w:rsidRPr="00352399">
        <w:rPr>
          <w:i/>
        </w:rPr>
        <w:t xml:space="preserve"> Britannica</w:t>
      </w:r>
      <w:r>
        <w:t>.  9th ed. (1888) XXIV:76-85.</w:t>
      </w:r>
    </w:p>
    <w:p w14:paraId="35063B28" w14:textId="77777777" w:rsidR="00A76F77" w:rsidRDefault="00A76F77" w:rsidP="00A76F77">
      <w:pPr>
        <w:pStyle w:val="Bibliography"/>
      </w:pPr>
    </w:p>
    <w:p w14:paraId="4B183649" w14:textId="77777777" w:rsidR="00A76F77" w:rsidRDefault="00A76F77" w:rsidP="00A76F77">
      <w:pPr>
        <w:pStyle w:val="Bibliography"/>
      </w:pPr>
      <w:r>
        <w:t xml:space="preserve">Geddes, Patrick and Slater, Gilbert.  </w:t>
      </w:r>
      <w:r w:rsidRPr="00352399">
        <w:rPr>
          <w:i/>
        </w:rPr>
        <w:t>Ideas at War.  The Making of the Future</w:t>
      </w:r>
      <w:r>
        <w:t xml:space="preserve">.  London: Williams &amp; </w:t>
      </w:r>
      <w:proofErr w:type="spellStart"/>
      <w:r>
        <w:t>Norgate</w:t>
      </w:r>
      <w:proofErr w:type="spellEnd"/>
      <w:r>
        <w:t>, 1917.</w:t>
      </w:r>
    </w:p>
    <w:p w14:paraId="7AE776AB" w14:textId="77777777" w:rsidR="00A76F77" w:rsidRDefault="00A76F77" w:rsidP="00A76F77">
      <w:pPr>
        <w:pStyle w:val="Bibliography"/>
      </w:pPr>
    </w:p>
    <w:p w14:paraId="1CC06A65" w14:textId="77777777" w:rsidR="00A76F77" w:rsidRDefault="00A76F77" w:rsidP="00A76F77">
      <w:pPr>
        <w:pStyle w:val="Bibliography"/>
      </w:pPr>
      <w:r>
        <w:t xml:space="preserve">Geddes, Patrick and Thomson, John Arthur.  </w:t>
      </w:r>
      <w:r w:rsidRPr="00352399">
        <w:rPr>
          <w:i/>
        </w:rPr>
        <w:t>Evolution</w:t>
      </w:r>
      <w:r>
        <w:t>.  Home University Library.  New York: Henry Holt &amp; Co., 1911.</w:t>
      </w:r>
    </w:p>
    <w:sectPr w:rsidR="00A76F77" w:rsidSect="00E6181D">
      <w:endnotePr>
        <w:numFmt w:val="decimal"/>
        <w:numRestart w:val="eachSect"/>
      </w:endnotePr>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1E6F0" w14:textId="77777777" w:rsidR="00FE11A6" w:rsidRPr="00F208C9" w:rsidRDefault="00FE11A6" w:rsidP="00D05CAC">
      <w:pPr>
        <w:jc w:val="center"/>
        <w:rPr>
          <w:b/>
        </w:rPr>
      </w:pPr>
      <w:r w:rsidRPr="00F208C9">
        <w:rPr>
          <w:b/>
        </w:rPr>
        <w:t>Notes</w:t>
      </w:r>
    </w:p>
  </w:endnote>
  <w:endnote w:type="continuationSeparator" w:id="0">
    <w:p w14:paraId="6B93CAE9" w14:textId="77777777" w:rsidR="00FE11A6" w:rsidRDefault="00FE11A6" w:rsidP="00D05CAC">
      <w:r>
        <w:t xml:space="preserve"> </w:t>
      </w:r>
    </w:p>
    <w:p w14:paraId="1FDC4E93" w14:textId="77777777" w:rsidR="00FE11A6" w:rsidRDefault="00FE11A6" w:rsidP="00D05CAC"/>
  </w:endnote>
  <w:endnote w:id="1">
    <w:p w14:paraId="64CF908A" w14:textId="77777777" w:rsidR="00247BFA" w:rsidRDefault="00247BFA" w:rsidP="00D05CAC">
      <w:pPr>
        <w:pStyle w:val="EndnoteText"/>
      </w:pPr>
    </w:p>
    <w:p w14:paraId="09E8DA39" w14:textId="77777777" w:rsidR="00112A12" w:rsidRDefault="00247BFA" w:rsidP="00D05CAC">
      <w:pPr>
        <w:pStyle w:val="EndnoteText"/>
      </w:pPr>
      <w:r>
        <w:rPr>
          <w:rStyle w:val="EndnoteReference"/>
        </w:rPr>
        <w:endnoteRef/>
      </w:r>
      <w:r>
        <w:t xml:space="preserve"> </w:t>
      </w:r>
      <w:r w:rsidRPr="00C86659">
        <w:t xml:space="preserve">Thomas Henry Huxley, </w:t>
      </w:r>
      <w:r w:rsidRPr="00D64303">
        <w:rPr>
          <w:u w:val="single"/>
        </w:rPr>
        <w:t>Collected Essays, vol. V: Science and Christian Tradition</w:t>
      </w:r>
      <w:r w:rsidRPr="00C86659">
        <w:t xml:space="preserve"> (London: Macmillan &amp; co., </w:t>
      </w:r>
      <w:r w:rsidRPr="00550083">
        <w:rPr>
          <w:rStyle w:val="EndnoteReference"/>
          <w:vertAlign w:val="baseline"/>
        </w:rPr>
        <w:t>1894</w:t>
      </w:r>
      <w:r w:rsidRPr="00550083">
        <w:t>;</w:t>
      </w:r>
      <w:r w:rsidRPr="00C86659">
        <w:t xml:space="preserve"> reprint ed., Hildesheim: Georg Olms </w:t>
      </w:r>
      <w:proofErr w:type="spellStart"/>
      <w:r w:rsidRPr="00C86659">
        <w:t>Verlag</w:t>
      </w:r>
      <w:proofErr w:type="spellEnd"/>
      <w:r w:rsidRPr="00C86659">
        <w:t>, 1970), p. 76.</w:t>
      </w:r>
    </w:p>
  </w:endnote>
  <w:endnote w:id="2">
    <w:p w14:paraId="45087940" w14:textId="77777777" w:rsidR="00247BFA" w:rsidRDefault="00247BFA" w:rsidP="00D05CAC">
      <w:pPr>
        <w:pStyle w:val="EndnoteText"/>
      </w:pPr>
    </w:p>
    <w:p w14:paraId="71205D18" w14:textId="77777777" w:rsidR="00247BFA" w:rsidRPr="00C86659" w:rsidRDefault="00247BFA" w:rsidP="00D05CAC">
      <w:pPr>
        <w:pStyle w:val="EndnoteText"/>
      </w:pPr>
      <w:r>
        <w:rPr>
          <w:rStyle w:val="EndnoteReference"/>
        </w:rPr>
        <w:endnoteRef/>
      </w:r>
      <w:r>
        <w:t xml:space="preserve"> </w:t>
      </w:r>
      <w:r w:rsidRPr="00C86659">
        <w:t xml:space="preserve">Thomas Henry Huxley, </w:t>
      </w:r>
      <w:r w:rsidRPr="00CE4324">
        <w:rPr>
          <w:u w:val="single"/>
        </w:rPr>
        <w:t xml:space="preserve">Collected Essays, vol. II: </w:t>
      </w:r>
      <w:proofErr w:type="spellStart"/>
      <w:r w:rsidRPr="00FD67D8">
        <w:rPr>
          <w:u w:val="single"/>
        </w:rPr>
        <w:t>Darwiniana</w:t>
      </w:r>
      <w:proofErr w:type="spellEnd"/>
      <w:r w:rsidRPr="00C86659">
        <w:t xml:space="preserve"> (London: Macmillan &amp; co., 1894; reprint ed., Hildesheim: Georg Olms </w:t>
      </w:r>
      <w:proofErr w:type="spellStart"/>
      <w:r w:rsidRPr="00C86659">
        <w:t>Verlag</w:t>
      </w:r>
      <w:proofErr w:type="spellEnd"/>
      <w:r w:rsidRPr="00C86659">
        <w:t>, 1970), p. 316.</w:t>
      </w:r>
    </w:p>
    <w:p w14:paraId="01A0618D" w14:textId="77777777" w:rsidR="00112A12" w:rsidRDefault="00112A12" w:rsidP="00D05CAC">
      <w:pPr>
        <w:pStyle w:val="EndnoteText"/>
      </w:pPr>
    </w:p>
  </w:endnote>
  <w:endnote w:id="3">
    <w:p w14:paraId="00CB0D35" w14:textId="77777777" w:rsidR="00247BFA" w:rsidRPr="00E77855" w:rsidRDefault="00247BFA" w:rsidP="00D05CAC">
      <w:pPr>
        <w:pStyle w:val="EndnoteText"/>
      </w:pPr>
      <w:r>
        <w:rPr>
          <w:rStyle w:val="EndnoteReference"/>
        </w:rPr>
        <w:endnoteRef/>
      </w:r>
      <w:r>
        <w:t xml:space="preserve"> </w:t>
      </w:r>
      <w:r w:rsidRPr="00E77855">
        <w:t xml:space="preserve">Thomas Henry Huxley, </w:t>
      </w:r>
      <w:r w:rsidRPr="00465B86">
        <w:rPr>
          <w:u w:val="single"/>
        </w:rPr>
        <w:t xml:space="preserve">Collected Essays, vol. </w:t>
      </w:r>
      <w:proofErr w:type="gramStart"/>
      <w:r w:rsidRPr="00465B86">
        <w:rPr>
          <w:u w:val="single"/>
        </w:rPr>
        <w:t>II</w:t>
      </w:r>
      <w:r>
        <w:rPr>
          <w:u w:val="single"/>
        </w:rPr>
        <w:t>,</w:t>
      </w:r>
      <w:r w:rsidRPr="00E77855">
        <w:t>,</w:t>
      </w:r>
      <w:proofErr w:type="gramEnd"/>
      <w:r w:rsidRPr="00E77855">
        <w:t xml:space="preserve"> p. 316.</w:t>
      </w:r>
    </w:p>
    <w:p w14:paraId="08C65977" w14:textId="77777777" w:rsidR="00112A12" w:rsidRDefault="00112A12" w:rsidP="00D05CAC">
      <w:pPr>
        <w:pStyle w:val="EndnoteText"/>
      </w:pPr>
    </w:p>
  </w:endnote>
  <w:endnote w:id="4">
    <w:p w14:paraId="3C62D37A" w14:textId="77777777" w:rsidR="00247BFA" w:rsidRDefault="00247BFA" w:rsidP="00D05CAC">
      <w:pPr>
        <w:pStyle w:val="EndnoteText"/>
      </w:pPr>
      <w:r>
        <w:rPr>
          <w:rStyle w:val="EndnoteReference"/>
        </w:rPr>
        <w:endnoteRef/>
      </w:r>
      <w:r>
        <w:t xml:space="preserve"> </w:t>
      </w:r>
      <w:r w:rsidRPr="00E77855">
        <w:t xml:space="preserve">Thomas Henry Huxley, </w:t>
      </w:r>
      <w:r w:rsidRPr="00465B86">
        <w:rPr>
          <w:u w:val="single"/>
        </w:rPr>
        <w:t>Lay Sermons</w:t>
      </w:r>
      <w:r w:rsidRPr="00E77855">
        <w:t>, pp. 131-31</w:t>
      </w:r>
    </w:p>
    <w:p w14:paraId="3657C516" w14:textId="77777777" w:rsidR="00112A12" w:rsidRDefault="00112A12" w:rsidP="00D05CAC">
      <w:pPr>
        <w:pStyle w:val="EndnoteText"/>
      </w:pPr>
    </w:p>
  </w:endnote>
  <w:endnote w:id="5">
    <w:p w14:paraId="6030AE96" w14:textId="77777777" w:rsidR="00247BFA" w:rsidRDefault="00247BFA">
      <w:pPr>
        <w:pStyle w:val="EndnoteText"/>
      </w:pPr>
    </w:p>
    <w:p w14:paraId="46A6A947" w14:textId="77777777" w:rsidR="00112A12" w:rsidRDefault="00247BFA">
      <w:pPr>
        <w:pStyle w:val="EndnoteText"/>
      </w:pPr>
      <w:r>
        <w:rPr>
          <w:rStyle w:val="EndnoteReference"/>
        </w:rPr>
        <w:endnoteRef/>
      </w:r>
      <w:r>
        <w:t xml:space="preserve"> </w:t>
      </w:r>
      <w:r w:rsidRPr="00E77855">
        <w:t xml:space="preserve">Ernest Heinrich Haeckel, </w:t>
      </w:r>
      <w:r w:rsidRPr="005F5735">
        <w:rPr>
          <w:u w:val="single"/>
        </w:rPr>
        <w:t>The History of Creation or the Development of the Earth and Its Inhabitants by the Action of Natural Causes: A Popular Exposition of the Doctrine of Evolution in General, and of that of Darwin, Goethe, and Lamarck in Particular</w:t>
      </w:r>
      <w:r w:rsidRPr="00E77855">
        <w:t xml:space="preserve">, 2 vols., trans. and revised by E. Ray </w:t>
      </w:r>
      <w:proofErr w:type="spellStart"/>
      <w:r w:rsidRPr="00E77855">
        <w:t>Lankester</w:t>
      </w:r>
      <w:proofErr w:type="spellEnd"/>
      <w:r w:rsidRPr="00E77855">
        <w:t xml:space="preserve"> (London: Henry S. King &amp; Co. 1876), I:22.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0FA1D" w14:textId="77777777" w:rsidR="00247BFA" w:rsidRDefault="00BF5151" w:rsidP="00D05CAC">
    <w:pPr>
      <w:pStyle w:val="Footer"/>
      <w:jc w:val="center"/>
    </w:pPr>
    <w:r>
      <w:fldChar w:fldCharType="begin"/>
    </w:r>
    <w:r>
      <w:instrText xml:space="preserve"> PAGE   \* MERGEFORMAT </w:instrText>
    </w:r>
    <w:r>
      <w:fldChar w:fldCharType="separate"/>
    </w:r>
    <w:r w:rsidR="00F73F25">
      <w:rPr>
        <w:noProof/>
      </w:rPr>
      <w:t>viii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DC4FC" w14:textId="77777777" w:rsidR="00247BFA" w:rsidRPr="006F711D" w:rsidRDefault="00BF5151" w:rsidP="00D05CAC">
    <w:pPr>
      <w:pStyle w:val="Footer"/>
      <w:jc w:val="center"/>
      <w:rPr>
        <w:rStyle w:val="PageNumber"/>
      </w:rPr>
    </w:pPr>
    <w:r w:rsidRPr="006F711D">
      <w:rPr>
        <w:rStyle w:val="PageNumber"/>
      </w:rPr>
      <w:fldChar w:fldCharType="begin"/>
    </w:r>
    <w:r w:rsidRPr="006F711D">
      <w:rPr>
        <w:rStyle w:val="PageNumber"/>
      </w:rPr>
      <w:instrText xml:space="preserve"> PAGE   \* MERGEFORMAT </w:instrText>
    </w:r>
    <w:r w:rsidRPr="006F711D">
      <w:rPr>
        <w:rStyle w:val="PageNumber"/>
      </w:rPr>
      <w:fldChar w:fldCharType="separate"/>
    </w:r>
    <w:r w:rsidR="00F73F25">
      <w:rPr>
        <w:rStyle w:val="PageNumber"/>
        <w:noProof/>
      </w:rPr>
      <w:t>10</w:t>
    </w:r>
    <w:r w:rsidRPr="006F711D">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4271F" w14:textId="77777777" w:rsidR="00FE11A6" w:rsidRDefault="00FE11A6" w:rsidP="00D05CAC">
      <w:r>
        <w:separator/>
      </w:r>
    </w:p>
  </w:footnote>
  <w:footnote w:type="continuationSeparator" w:id="0">
    <w:p w14:paraId="51828683" w14:textId="77777777" w:rsidR="00FE11A6" w:rsidRDefault="00FE11A6" w:rsidP="00D05C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1FDE8" w14:textId="77777777" w:rsidR="00247BFA" w:rsidRDefault="00247B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C8170" w14:textId="77777777" w:rsidR="00247BFA" w:rsidRDefault="00247B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824B4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6D85E28"/>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A98CD1EC"/>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F2C62512"/>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A212F78E"/>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E564D75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7F406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8B8E6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434BC7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0D0E2"/>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5761296"/>
    <w:lvl w:ilvl="0">
      <w:start w:val="1"/>
      <w:numFmt w:val="bullet"/>
      <w:lvlText w:val=""/>
      <w:lvlJc w:val="left"/>
      <w:pPr>
        <w:tabs>
          <w:tab w:val="num" w:pos="360"/>
        </w:tabs>
        <w:ind w:left="360" w:hanging="360"/>
      </w:pPr>
      <w:rPr>
        <w:rFonts w:ascii="Symbol" w:hAnsi="Symbol" w:hint="default"/>
      </w:rPr>
    </w:lvl>
  </w:abstractNum>
  <w:abstractNum w:abstractNumId="11">
    <w:nsid w:val="5A9602EB"/>
    <w:multiLevelType w:val="hybridMultilevel"/>
    <w:tmpl w:val="52B45410"/>
    <w:lvl w:ilvl="0" w:tplc="000F0409">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12">
    <w:nsid w:val="6C8041FF"/>
    <w:multiLevelType w:val="hybridMultilevel"/>
    <w:tmpl w:val="97CE607C"/>
    <w:lvl w:ilvl="0" w:tplc="000F0409">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drawingGridHorizontalSpacing w:val="120"/>
  <w:displayHorizontalDrawingGridEvery w:val="2"/>
  <w:displayVerticalDrawingGridEvery w:val="2"/>
  <w:characterSpacingControl w:val="doNotCompress"/>
  <w:footnotePr>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8E"/>
    <w:rsid w:val="00015CB5"/>
    <w:rsid w:val="000262F2"/>
    <w:rsid w:val="00035C45"/>
    <w:rsid w:val="00085F38"/>
    <w:rsid w:val="00095231"/>
    <w:rsid w:val="000D5AFE"/>
    <w:rsid w:val="000D7989"/>
    <w:rsid w:val="000E1A30"/>
    <w:rsid w:val="000E38EE"/>
    <w:rsid w:val="000F42D0"/>
    <w:rsid w:val="00112A12"/>
    <w:rsid w:val="00141EAD"/>
    <w:rsid w:val="00146982"/>
    <w:rsid w:val="0015472C"/>
    <w:rsid w:val="00174623"/>
    <w:rsid w:val="0018455B"/>
    <w:rsid w:val="001864B2"/>
    <w:rsid w:val="00191902"/>
    <w:rsid w:val="001C180B"/>
    <w:rsid w:val="001F1F5A"/>
    <w:rsid w:val="00203042"/>
    <w:rsid w:val="0021155C"/>
    <w:rsid w:val="00231AD1"/>
    <w:rsid w:val="002475DF"/>
    <w:rsid w:val="00247BFA"/>
    <w:rsid w:val="002718EB"/>
    <w:rsid w:val="00297597"/>
    <w:rsid w:val="002A1B03"/>
    <w:rsid w:val="002B5FBA"/>
    <w:rsid w:val="002E52FF"/>
    <w:rsid w:val="00322191"/>
    <w:rsid w:val="003362BE"/>
    <w:rsid w:val="00352399"/>
    <w:rsid w:val="003A2360"/>
    <w:rsid w:val="003D5CCA"/>
    <w:rsid w:val="00406224"/>
    <w:rsid w:val="0041231F"/>
    <w:rsid w:val="00421653"/>
    <w:rsid w:val="004331EB"/>
    <w:rsid w:val="00465B86"/>
    <w:rsid w:val="004A1388"/>
    <w:rsid w:val="004F1AAC"/>
    <w:rsid w:val="004F5893"/>
    <w:rsid w:val="0051023A"/>
    <w:rsid w:val="00512A4E"/>
    <w:rsid w:val="00521A8B"/>
    <w:rsid w:val="00533866"/>
    <w:rsid w:val="00541CA6"/>
    <w:rsid w:val="00550083"/>
    <w:rsid w:val="00552D95"/>
    <w:rsid w:val="00561F7D"/>
    <w:rsid w:val="0058702C"/>
    <w:rsid w:val="005A3963"/>
    <w:rsid w:val="005C49AF"/>
    <w:rsid w:val="005C7427"/>
    <w:rsid w:val="005E1F86"/>
    <w:rsid w:val="005F2255"/>
    <w:rsid w:val="005F2379"/>
    <w:rsid w:val="005F5735"/>
    <w:rsid w:val="00606848"/>
    <w:rsid w:val="006268A9"/>
    <w:rsid w:val="00631CF9"/>
    <w:rsid w:val="006360FD"/>
    <w:rsid w:val="006B6D47"/>
    <w:rsid w:val="006D5CDC"/>
    <w:rsid w:val="006F711D"/>
    <w:rsid w:val="00712A4F"/>
    <w:rsid w:val="0074660D"/>
    <w:rsid w:val="00774365"/>
    <w:rsid w:val="007B5F64"/>
    <w:rsid w:val="007D5F15"/>
    <w:rsid w:val="007D674A"/>
    <w:rsid w:val="007F2475"/>
    <w:rsid w:val="0080100A"/>
    <w:rsid w:val="00850125"/>
    <w:rsid w:val="00891D07"/>
    <w:rsid w:val="00897468"/>
    <w:rsid w:val="008A2017"/>
    <w:rsid w:val="008E6EF9"/>
    <w:rsid w:val="008E7E51"/>
    <w:rsid w:val="008F5759"/>
    <w:rsid w:val="008F6509"/>
    <w:rsid w:val="008F7478"/>
    <w:rsid w:val="009734A0"/>
    <w:rsid w:val="00973A32"/>
    <w:rsid w:val="00974AC6"/>
    <w:rsid w:val="00985D14"/>
    <w:rsid w:val="00986F29"/>
    <w:rsid w:val="009A3B82"/>
    <w:rsid w:val="009A487B"/>
    <w:rsid w:val="00A01788"/>
    <w:rsid w:val="00A1172D"/>
    <w:rsid w:val="00A21BD5"/>
    <w:rsid w:val="00A407EB"/>
    <w:rsid w:val="00A76F77"/>
    <w:rsid w:val="00A841E2"/>
    <w:rsid w:val="00AD3E05"/>
    <w:rsid w:val="00AD6349"/>
    <w:rsid w:val="00AF2B2C"/>
    <w:rsid w:val="00B072FB"/>
    <w:rsid w:val="00B22B57"/>
    <w:rsid w:val="00B67782"/>
    <w:rsid w:val="00B839D4"/>
    <w:rsid w:val="00BA5E57"/>
    <w:rsid w:val="00BB5A67"/>
    <w:rsid w:val="00BC697C"/>
    <w:rsid w:val="00BD21CF"/>
    <w:rsid w:val="00BD2774"/>
    <w:rsid w:val="00BF34B1"/>
    <w:rsid w:val="00BF5151"/>
    <w:rsid w:val="00C3601B"/>
    <w:rsid w:val="00C426F6"/>
    <w:rsid w:val="00C52529"/>
    <w:rsid w:val="00C75EEA"/>
    <w:rsid w:val="00C86659"/>
    <w:rsid w:val="00C9585F"/>
    <w:rsid w:val="00CA100A"/>
    <w:rsid w:val="00CE4324"/>
    <w:rsid w:val="00D05CAC"/>
    <w:rsid w:val="00D07305"/>
    <w:rsid w:val="00D140A8"/>
    <w:rsid w:val="00D272CC"/>
    <w:rsid w:val="00D64303"/>
    <w:rsid w:val="00D6567D"/>
    <w:rsid w:val="00D6726D"/>
    <w:rsid w:val="00D919E9"/>
    <w:rsid w:val="00D9455C"/>
    <w:rsid w:val="00D95086"/>
    <w:rsid w:val="00D9544C"/>
    <w:rsid w:val="00DC3840"/>
    <w:rsid w:val="00DD60EC"/>
    <w:rsid w:val="00DE19ED"/>
    <w:rsid w:val="00DE248E"/>
    <w:rsid w:val="00DF2891"/>
    <w:rsid w:val="00E6181D"/>
    <w:rsid w:val="00E77855"/>
    <w:rsid w:val="00EA6089"/>
    <w:rsid w:val="00EB13AC"/>
    <w:rsid w:val="00EB3EC2"/>
    <w:rsid w:val="00ED409C"/>
    <w:rsid w:val="00EE3347"/>
    <w:rsid w:val="00F208C9"/>
    <w:rsid w:val="00F243B2"/>
    <w:rsid w:val="00F73F25"/>
    <w:rsid w:val="00FC16E3"/>
    <w:rsid w:val="00FD67D8"/>
    <w:rsid w:val="00FE11A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ACBB02"/>
  <w14:defaultImageDpi w14:val="0"/>
  <w15:docId w15:val="{FD5ECC5C-D9AB-457C-9982-08D1BD34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qFormat="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6EF9"/>
    <w:pPr>
      <w:suppressAutoHyphens/>
    </w:pPr>
    <w:rPr>
      <w:rFonts w:ascii="Times New Roman" w:hAnsi="Times New Roman"/>
    </w:rPr>
  </w:style>
  <w:style w:type="paragraph" w:styleId="Heading1">
    <w:name w:val="heading 1"/>
    <w:basedOn w:val="Normal"/>
    <w:next w:val="Normal"/>
    <w:link w:val="Heading1Char"/>
    <w:autoRedefine/>
    <w:uiPriority w:val="9"/>
    <w:qFormat/>
    <w:rsid w:val="00DE19ED"/>
    <w:pPr>
      <w:keepNext/>
      <w:spacing w:line="480" w:lineRule="auto"/>
      <w:jc w:val="center"/>
      <w:outlineLvl w:val="0"/>
    </w:pPr>
    <w:rPr>
      <w:b/>
      <w:bCs/>
      <w:caps/>
      <w:szCs w:val="28"/>
    </w:rPr>
  </w:style>
  <w:style w:type="paragraph" w:styleId="Heading2">
    <w:name w:val="heading 2"/>
    <w:basedOn w:val="Normal"/>
    <w:next w:val="Normal"/>
    <w:link w:val="Heading2Char"/>
    <w:autoRedefine/>
    <w:uiPriority w:val="9"/>
    <w:qFormat/>
    <w:rsid w:val="00AD6349"/>
    <w:pPr>
      <w:keepNext/>
      <w:spacing w:line="480" w:lineRule="auto"/>
      <w:jc w:val="center"/>
      <w:outlineLvl w:val="1"/>
    </w:pPr>
    <w:rPr>
      <w:b/>
      <w:bCs/>
      <w:szCs w:val="26"/>
      <w:u w:val="single"/>
    </w:rPr>
  </w:style>
  <w:style w:type="paragraph" w:styleId="Heading3">
    <w:name w:val="heading 3"/>
    <w:basedOn w:val="Normal"/>
    <w:next w:val="NormalIndent"/>
    <w:link w:val="Heading3Char"/>
    <w:autoRedefine/>
    <w:uiPriority w:val="9"/>
    <w:qFormat/>
    <w:rsid w:val="00AD6349"/>
    <w:pPr>
      <w:keepNext/>
      <w:spacing w:line="480" w:lineRule="auto"/>
      <w:jc w:val="center"/>
      <w:outlineLvl w:val="2"/>
    </w:pPr>
    <w:rPr>
      <w:b/>
      <w:bCs/>
    </w:rPr>
  </w:style>
  <w:style w:type="paragraph" w:styleId="Heading4">
    <w:name w:val="heading 4"/>
    <w:basedOn w:val="Normal"/>
    <w:next w:val="Normal"/>
    <w:link w:val="Heading4Char"/>
    <w:autoRedefine/>
    <w:uiPriority w:val="9"/>
    <w:qFormat/>
    <w:rsid w:val="00AD6349"/>
    <w:pPr>
      <w:keepNext/>
      <w:spacing w:line="480" w:lineRule="auto"/>
      <w:outlineLvl w:val="3"/>
    </w:pPr>
    <w:rPr>
      <w:b/>
      <w:u w:val="single"/>
    </w:rPr>
  </w:style>
  <w:style w:type="paragraph" w:styleId="Heading5">
    <w:name w:val="heading 5"/>
    <w:basedOn w:val="Normal"/>
    <w:next w:val="Normal"/>
    <w:link w:val="Heading5Char"/>
    <w:autoRedefine/>
    <w:uiPriority w:val="9"/>
    <w:qFormat/>
    <w:rsid w:val="00AD6349"/>
    <w:pPr>
      <w:keepNext/>
      <w:spacing w:line="480" w:lineRule="auto"/>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E19ED"/>
    <w:rPr>
      <w:rFonts w:ascii="Times New Roman" w:hAnsi="Times New Roman" w:cs="Times New Roman"/>
      <w:b/>
      <w:bCs/>
      <w:caps/>
      <w:sz w:val="28"/>
      <w:szCs w:val="28"/>
    </w:rPr>
  </w:style>
  <w:style w:type="character" w:customStyle="1" w:styleId="Heading2Char">
    <w:name w:val="Heading 2 Char"/>
    <w:basedOn w:val="DefaultParagraphFont"/>
    <w:link w:val="Heading2"/>
    <w:uiPriority w:val="9"/>
    <w:locked/>
    <w:rsid w:val="00AD6349"/>
    <w:rPr>
      <w:rFonts w:ascii="Times New Roman" w:hAnsi="Times New Roman" w:cs="Times New Roman"/>
      <w:b/>
      <w:bCs/>
      <w:sz w:val="26"/>
      <w:szCs w:val="26"/>
      <w:u w:val="single"/>
    </w:rPr>
  </w:style>
  <w:style w:type="character" w:customStyle="1" w:styleId="Heading3Char">
    <w:name w:val="Heading 3 Char"/>
    <w:basedOn w:val="DefaultParagraphFont"/>
    <w:link w:val="Heading3"/>
    <w:uiPriority w:val="9"/>
    <w:locked/>
    <w:rsid w:val="00AD6349"/>
    <w:rPr>
      <w:rFonts w:ascii="Times New Roman" w:hAnsi="Times New Roman" w:cs="Times New Roman"/>
      <w:b/>
      <w:bCs/>
    </w:rPr>
  </w:style>
  <w:style w:type="character" w:customStyle="1" w:styleId="Heading4Char">
    <w:name w:val="Heading 4 Char"/>
    <w:basedOn w:val="DefaultParagraphFont"/>
    <w:link w:val="Heading4"/>
    <w:uiPriority w:val="9"/>
    <w:locked/>
    <w:rsid w:val="00AD6349"/>
    <w:rPr>
      <w:rFonts w:ascii="Times New Roman" w:hAnsi="Times New Roman" w:cs="Times New Roman"/>
      <w:b/>
      <w:u w:val="single"/>
    </w:rPr>
  </w:style>
  <w:style w:type="character" w:customStyle="1" w:styleId="Heading5Char">
    <w:name w:val="Heading 5 Char"/>
    <w:basedOn w:val="DefaultParagraphFont"/>
    <w:link w:val="Heading5"/>
    <w:uiPriority w:val="9"/>
    <w:locked/>
    <w:rsid w:val="00AD6349"/>
    <w:rPr>
      <w:rFonts w:ascii="Times New Roman" w:hAnsi="Times New Roman" w:cs="Times New Roman"/>
      <w:b/>
    </w:rPr>
  </w:style>
  <w:style w:type="paragraph" w:styleId="TOC1">
    <w:name w:val="toc 1"/>
    <w:basedOn w:val="Normal"/>
    <w:next w:val="Normal"/>
    <w:uiPriority w:val="39"/>
    <w:rsid w:val="00D140A8"/>
    <w:pPr>
      <w:tabs>
        <w:tab w:val="left" w:pos="720"/>
        <w:tab w:val="right" w:leader="dot" w:pos="8640"/>
      </w:tabs>
      <w:spacing w:line="480" w:lineRule="auto"/>
    </w:pPr>
  </w:style>
  <w:style w:type="paragraph" w:styleId="TOC2">
    <w:name w:val="toc 2"/>
    <w:basedOn w:val="Normal"/>
    <w:next w:val="Normal"/>
    <w:uiPriority w:val="39"/>
    <w:rsid w:val="008A2017"/>
    <w:pPr>
      <w:tabs>
        <w:tab w:val="left" w:pos="1080"/>
        <w:tab w:val="right" w:leader="dot" w:pos="8640"/>
      </w:tabs>
      <w:ind w:left="1080" w:right="720" w:hanging="360"/>
    </w:pPr>
  </w:style>
  <w:style w:type="paragraph" w:styleId="TOC3">
    <w:name w:val="toc 3"/>
    <w:basedOn w:val="Normal"/>
    <w:next w:val="Normal"/>
    <w:uiPriority w:val="39"/>
    <w:rsid w:val="008F7478"/>
    <w:pPr>
      <w:tabs>
        <w:tab w:val="left" w:pos="1440"/>
        <w:tab w:val="left" w:pos="1800"/>
        <w:tab w:val="right" w:leader="dot" w:pos="8640"/>
      </w:tabs>
      <w:ind w:left="1800" w:right="720" w:hanging="360"/>
    </w:pPr>
  </w:style>
  <w:style w:type="paragraph" w:styleId="TOC4">
    <w:name w:val="toc 4"/>
    <w:basedOn w:val="Normal"/>
    <w:next w:val="Normal"/>
    <w:uiPriority w:val="39"/>
    <w:rsid w:val="008F7478"/>
    <w:pPr>
      <w:tabs>
        <w:tab w:val="left" w:pos="2160"/>
        <w:tab w:val="left" w:pos="2520"/>
        <w:tab w:val="right" w:leader="dot" w:pos="8640"/>
      </w:tabs>
      <w:ind w:left="2520" w:right="720" w:hanging="360"/>
    </w:pPr>
  </w:style>
  <w:style w:type="paragraph" w:styleId="TOC5">
    <w:name w:val="toc 5"/>
    <w:basedOn w:val="Normal"/>
    <w:next w:val="Normal"/>
    <w:uiPriority w:val="39"/>
    <w:rsid w:val="008F7478"/>
    <w:pPr>
      <w:tabs>
        <w:tab w:val="right" w:leader="dot" w:pos="8640"/>
      </w:tabs>
      <w:ind w:left="3240" w:right="720" w:hanging="360"/>
    </w:pPr>
  </w:style>
  <w:style w:type="paragraph" w:styleId="TableofFigures">
    <w:name w:val="table of figures"/>
    <w:basedOn w:val="Normal"/>
    <w:next w:val="Normal"/>
    <w:uiPriority w:val="99"/>
    <w:rsid w:val="008F7478"/>
    <w:pPr>
      <w:tabs>
        <w:tab w:val="left" w:pos="720"/>
        <w:tab w:val="right" w:leader="dot" w:pos="8496"/>
      </w:tabs>
      <w:spacing w:after="280"/>
      <w:ind w:left="1080" w:right="720" w:hanging="720"/>
    </w:pPr>
  </w:style>
  <w:style w:type="paragraph" w:styleId="Bibliography">
    <w:name w:val="Bibliography"/>
    <w:basedOn w:val="Normal"/>
    <w:uiPriority w:val="37"/>
    <w:rsid w:val="008F7478"/>
    <w:pPr>
      <w:keepLines/>
      <w:ind w:left="720" w:hanging="720"/>
    </w:pPr>
  </w:style>
  <w:style w:type="paragraph" w:styleId="Caption">
    <w:name w:val="caption"/>
    <w:basedOn w:val="Normal"/>
    <w:next w:val="Normal"/>
    <w:autoRedefine/>
    <w:uiPriority w:val="35"/>
    <w:qFormat/>
    <w:rsid w:val="008F7478"/>
    <w:pPr>
      <w:keepLines/>
      <w:jc w:val="center"/>
    </w:pPr>
    <w:rPr>
      <w:b/>
    </w:rPr>
  </w:style>
  <w:style w:type="paragraph" w:styleId="EndnoteText">
    <w:name w:val="endnote text"/>
    <w:basedOn w:val="Normal"/>
    <w:link w:val="EndnoteTextChar"/>
    <w:uiPriority w:val="99"/>
    <w:rsid w:val="008F7478"/>
  </w:style>
  <w:style w:type="character" w:customStyle="1" w:styleId="EndnoteTextChar">
    <w:name w:val="Endnote Text Char"/>
    <w:basedOn w:val="DefaultParagraphFont"/>
    <w:link w:val="EndnoteText"/>
    <w:uiPriority w:val="99"/>
    <w:locked/>
    <w:rsid w:val="008F7478"/>
    <w:rPr>
      <w:rFonts w:asciiTheme="minorHAnsi" w:hAnsiTheme="minorHAnsi" w:cs="Times New Roman"/>
    </w:rPr>
  </w:style>
  <w:style w:type="paragraph" w:customStyle="1" w:styleId="paragraph-chapters">
    <w:name w:val="paragraph-chapters"/>
    <w:basedOn w:val="Normal"/>
    <w:rsid w:val="008F7478"/>
    <w:pPr>
      <w:spacing w:line="480" w:lineRule="auto"/>
      <w:ind w:firstLine="720"/>
    </w:pPr>
  </w:style>
  <w:style w:type="character" w:styleId="EndnoteReference">
    <w:name w:val="endnote reference"/>
    <w:basedOn w:val="DefaultParagraphFont"/>
    <w:uiPriority w:val="99"/>
    <w:rsid w:val="008F7478"/>
    <w:rPr>
      <w:rFonts w:ascii="Cambria" w:hAnsi="Cambria" w:cs="Times New Roman"/>
      <w:position w:val="0"/>
      <w:sz w:val="24"/>
      <w:szCs w:val="24"/>
      <w:vertAlign w:val="superscript"/>
    </w:rPr>
  </w:style>
  <w:style w:type="paragraph" w:styleId="TOCHeading">
    <w:name w:val="TOC Heading"/>
    <w:basedOn w:val="Heading1"/>
    <w:next w:val="Normal"/>
    <w:autoRedefine/>
    <w:uiPriority w:val="39"/>
    <w:unhideWhenUsed/>
    <w:qFormat/>
    <w:rsid w:val="00EA6089"/>
    <w:pPr>
      <w:suppressAutoHyphens w:val="0"/>
      <w:spacing w:before="480" w:line="276" w:lineRule="auto"/>
      <w:jc w:val="left"/>
      <w:outlineLvl w:val="9"/>
    </w:pPr>
    <w:rPr>
      <w:color w:val="000000" w:themeColor="text1"/>
    </w:rPr>
  </w:style>
  <w:style w:type="character" w:styleId="Hyperlink">
    <w:name w:val="Hyperlink"/>
    <w:basedOn w:val="DefaultParagraphFont"/>
    <w:uiPriority w:val="99"/>
    <w:unhideWhenUsed/>
    <w:rsid w:val="008F7478"/>
    <w:rPr>
      <w:rFonts w:cs="Times New Roman"/>
      <w:color w:val="0000FF"/>
      <w:u w:val="single"/>
    </w:rPr>
  </w:style>
  <w:style w:type="paragraph" w:styleId="BalloonText">
    <w:name w:val="Balloon Text"/>
    <w:basedOn w:val="Normal"/>
    <w:link w:val="BalloonTextChar"/>
    <w:uiPriority w:val="99"/>
    <w:semiHidden/>
    <w:unhideWhenUsed/>
    <w:rsid w:val="008F747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7478"/>
    <w:rPr>
      <w:rFonts w:ascii="Tahoma" w:hAnsi="Tahoma" w:cs="Tahoma"/>
      <w:sz w:val="16"/>
      <w:szCs w:val="16"/>
    </w:rPr>
  </w:style>
  <w:style w:type="paragraph" w:styleId="Header">
    <w:name w:val="header"/>
    <w:basedOn w:val="Normal"/>
    <w:link w:val="HeaderChar"/>
    <w:uiPriority w:val="99"/>
    <w:rsid w:val="008F7478"/>
    <w:pPr>
      <w:tabs>
        <w:tab w:val="center" w:pos="4320"/>
        <w:tab w:val="right" w:pos="8640"/>
      </w:tabs>
    </w:pPr>
  </w:style>
  <w:style w:type="character" w:customStyle="1" w:styleId="HeaderChar">
    <w:name w:val="Header Char"/>
    <w:basedOn w:val="DefaultParagraphFont"/>
    <w:link w:val="Header"/>
    <w:uiPriority w:val="99"/>
    <w:locked/>
    <w:rsid w:val="008F7478"/>
    <w:rPr>
      <w:rFonts w:asciiTheme="minorHAnsi" w:hAnsiTheme="minorHAnsi" w:cs="Times New Roman"/>
    </w:rPr>
  </w:style>
  <w:style w:type="paragraph" w:styleId="Footer">
    <w:name w:val="footer"/>
    <w:basedOn w:val="Normal"/>
    <w:link w:val="FooterChar"/>
    <w:uiPriority w:val="99"/>
    <w:rsid w:val="008F7478"/>
    <w:pPr>
      <w:tabs>
        <w:tab w:val="center" w:pos="4320"/>
        <w:tab w:val="right" w:pos="8640"/>
      </w:tabs>
    </w:pPr>
  </w:style>
  <w:style w:type="character" w:customStyle="1" w:styleId="FooterChar">
    <w:name w:val="Footer Char"/>
    <w:basedOn w:val="DefaultParagraphFont"/>
    <w:link w:val="Footer"/>
    <w:uiPriority w:val="99"/>
    <w:locked/>
    <w:rsid w:val="008F7478"/>
    <w:rPr>
      <w:rFonts w:asciiTheme="minorHAnsi" w:hAnsiTheme="minorHAnsi" w:cs="Times New Roman"/>
    </w:rPr>
  </w:style>
  <w:style w:type="paragraph" w:styleId="FootnoteText">
    <w:name w:val="footnote text"/>
    <w:basedOn w:val="Normal"/>
    <w:link w:val="FootnoteTextChar"/>
    <w:uiPriority w:val="99"/>
    <w:rsid w:val="008F7478"/>
  </w:style>
  <w:style w:type="character" w:customStyle="1" w:styleId="FootnoteTextChar">
    <w:name w:val="Footnote Text Char"/>
    <w:basedOn w:val="DefaultParagraphFont"/>
    <w:link w:val="FootnoteText"/>
    <w:uiPriority w:val="99"/>
    <w:locked/>
    <w:rsid w:val="008F7478"/>
    <w:rPr>
      <w:rFonts w:asciiTheme="minorHAnsi" w:hAnsiTheme="minorHAnsi" w:cs="Times New Roman"/>
    </w:rPr>
  </w:style>
  <w:style w:type="character" w:styleId="FootnoteReference">
    <w:name w:val="footnote reference"/>
    <w:basedOn w:val="DefaultParagraphFont"/>
    <w:uiPriority w:val="99"/>
    <w:rsid w:val="008F7478"/>
    <w:rPr>
      <w:rFonts w:ascii="Cambria" w:hAnsi="Cambria" w:cs="Times New Roman"/>
      <w:position w:val="0"/>
      <w:sz w:val="24"/>
      <w:szCs w:val="24"/>
      <w:vertAlign w:val="superscript"/>
    </w:rPr>
  </w:style>
  <w:style w:type="paragraph" w:styleId="PlainText">
    <w:name w:val="Plain Text"/>
    <w:basedOn w:val="Normal"/>
    <w:link w:val="PlainTextChar"/>
    <w:uiPriority w:val="99"/>
    <w:unhideWhenUsed/>
    <w:rsid w:val="008F7478"/>
    <w:rPr>
      <w:rFonts w:ascii="Consolas" w:hAnsi="Consolas"/>
      <w:sz w:val="21"/>
      <w:szCs w:val="21"/>
    </w:rPr>
  </w:style>
  <w:style w:type="character" w:customStyle="1" w:styleId="PlainTextChar">
    <w:name w:val="Plain Text Char"/>
    <w:basedOn w:val="DefaultParagraphFont"/>
    <w:link w:val="PlainText"/>
    <w:uiPriority w:val="99"/>
    <w:locked/>
    <w:rsid w:val="008F7478"/>
    <w:rPr>
      <w:rFonts w:ascii="Consolas" w:hAnsi="Consolas" w:cs="Times New Roman"/>
      <w:sz w:val="21"/>
      <w:szCs w:val="21"/>
    </w:rPr>
  </w:style>
  <w:style w:type="table" w:styleId="TableGrid">
    <w:name w:val="Table Grid"/>
    <w:basedOn w:val="TableNormal"/>
    <w:uiPriority w:val="59"/>
    <w:rsid w:val="008F74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Centered">
    <w:name w:val="Style Centered"/>
    <w:basedOn w:val="Normal"/>
    <w:rsid w:val="008F7478"/>
    <w:pPr>
      <w:jc w:val="center"/>
    </w:pPr>
  </w:style>
  <w:style w:type="paragraph" w:customStyle="1" w:styleId="StyleBoldCentered">
    <w:name w:val="Style Bold Centered"/>
    <w:basedOn w:val="Normal"/>
    <w:rsid w:val="008F7478"/>
    <w:pPr>
      <w:jc w:val="center"/>
    </w:pPr>
    <w:rPr>
      <w:b/>
      <w:bCs/>
    </w:rPr>
  </w:style>
  <w:style w:type="paragraph" w:styleId="NormalIndent">
    <w:name w:val="Normal Indent"/>
    <w:basedOn w:val="Normal"/>
    <w:uiPriority w:val="99"/>
    <w:rsid w:val="008F7478"/>
    <w:pPr>
      <w:ind w:left="720"/>
    </w:pPr>
  </w:style>
  <w:style w:type="character" w:styleId="PageNumber">
    <w:name w:val="page number"/>
    <w:basedOn w:val="DefaultParagraphFont"/>
    <w:uiPriority w:val="99"/>
    <w:qFormat/>
    <w:rsid w:val="006F711D"/>
    <w:rPr>
      <w:rFonts w:ascii="Times New Roman" w:hAnsi="Times New Roman" w:cs="Times New Roman"/>
      <w:sz w:val="24"/>
    </w:rPr>
  </w:style>
  <w:style w:type="paragraph" w:styleId="TOC6">
    <w:name w:val="toc 6"/>
    <w:basedOn w:val="Normal"/>
    <w:next w:val="Normal"/>
    <w:uiPriority w:val="39"/>
    <w:rsid w:val="008F7478"/>
    <w:pPr>
      <w:tabs>
        <w:tab w:val="right" w:leader="dot" w:pos="8496"/>
      </w:tabs>
      <w:ind w:left="1100"/>
    </w:pPr>
  </w:style>
  <w:style w:type="paragraph" w:styleId="TOC7">
    <w:name w:val="toc 7"/>
    <w:basedOn w:val="Normal"/>
    <w:next w:val="Normal"/>
    <w:uiPriority w:val="39"/>
    <w:rsid w:val="008F7478"/>
    <w:pPr>
      <w:tabs>
        <w:tab w:val="right" w:leader="dot" w:pos="8496"/>
      </w:tabs>
      <w:ind w:left="1320"/>
    </w:pPr>
  </w:style>
  <w:style w:type="paragraph" w:styleId="TOC8">
    <w:name w:val="toc 8"/>
    <w:basedOn w:val="Normal"/>
    <w:next w:val="Normal"/>
    <w:uiPriority w:val="39"/>
    <w:rsid w:val="008F7478"/>
    <w:pPr>
      <w:tabs>
        <w:tab w:val="right" w:leader="dot" w:pos="8496"/>
      </w:tabs>
      <w:ind w:left="1540"/>
    </w:pPr>
  </w:style>
  <w:style w:type="paragraph" w:styleId="TOC9">
    <w:name w:val="toc 9"/>
    <w:basedOn w:val="Normal"/>
    <w:next w:val="Normal"/>
    <w:uiPriority w:val="39"/>
    <w:rsid w:val="008F7478"/>
    <w:pPr>
      <w:tabs>
        <w:tab w:val="right" w:leader="dot" w:pos="8496"/>
      </w:tabs>
      <w:ind w:left="1760"/>
    </w:pPr>
  </w:style>
  <w:style w:type="paragraph" w:customStyle="1" w:styleId="Style1">
    <w:name w:val="Style1"/>
    <w:basedOn w:val="Normal"/>
    <w:rsid w:val="008F7478"/>
    <w:pPr>
      <w:spacing w:line="480" w:lineRule="auto"/>
      <w:ind w:firstLine="720"/>
    </w:pPr>
  </w:style>
  <w:style w:type="paragraph" w:customStyle="1" w:styleId="Paragraph-text">
    <w:name w:val="Paragraph-text"/>
    <w:basedOn w:val="Normal"/>
    <w:qFormat/>
    <w:rsid w:val="008F7478"/>
    <w:pPr>
      <w:spacing w:line="480" w:lineRule="auto"/>
      <w:ind w:firstLine="720"/>
    </w:pPr>
  </w:style>
  <w:style w:type="paragraph" w:customStyle="1" w:styleId="Paragraph-center">
    <w:name w:val="Paragraph-center"/>
    <w:basedOn w:val="Normal"/>
    <w:autoRedefine/>
    <w:qFormat/>
    <w:rsid w:val="008F7478"/>
    <w:pPr>
      <w:jc w:val="center"/>
    </w:pPr>
  </w:style>
  <w:style w:type="paragraph" w:customStyle="1" w:styleId="Paragraph-TableFiglist">
    <w:name w:val="Paragraph-Table/Fig list"/>
    <w:basedOn w:val="Normal"/>
    <w:rsid w:val="008F7478"/>
    <w:pPr>
      <w:tabs>
        <w:tab w:val="left" w:pos="720"/>
        <w:tab w:val="right" w:leader="dot" w:pos="8496"/>
      </w:tabs>
      <w:ind w:left="1080" w:hanging="720"/>
    </w:pPr>
  </w:style>
  <w:style w:type="paragraph" w:customStyle="1" w:styleId="Paragraph-block">
    <w:name w:val="Paragraph-block"/>
    <w:basedOn w:val="Normal"/>
    <w:rsid w:val="008F7478"/>
    <w:pPr>
      <w:ind w:left="720"/>
    </w:pPr>
  </w:style>
  <w:style w:type="paragraph" w:customStyle="1" w:styleId="ChapterNumber">
    <w:name w:val="Chapter Number"/>
    <w:basedOn w:val="Normal"/>
    <w:next w:val="Heading1"/>
    <w:autoRedefine/>
    <w:qFormat/>
    <w:rsid w:val="00F73F25"/>
    <w:pPr>
      <w:spacing w:line="480" w:lineRule="auto"/>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lisa/Documents/Thesis2008Folder/CAMBRIA/CDfolder/umass2008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umass2008simple.dotx</Template>
  <TotalTime>15</TotalTime>
  <Pages>19</Pages>
  <Words>1734</Words>
  <Characters>9887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TITLE OF THESIS OR DISSERTATION: SIMPLE FORMAT WITH ENDNOTES AND TYPED BIBLIOGRAPHY</vt:lpstr>
    </vt:vector>
  </TitlesOfParts>
  <Company>University of Massachusetts</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THESIS OR DISSERTATION: SIMPLE FORMAT WITH ENDNOTES AND TYPED BIBLIOGRAPHY</dc:title>
  <dc:subject/>
  <dc:creator>kskelly</dc:creator>
  <cp:keywords/>
  <dc:description/>
  <cp:lastModifiedBy>Microsoft Office User</cp:lastModifiedBy>
  <cp:revision>8</cp:revision>
  <cp:lastPrinted>2010-08-04T15:02:00Z</cp:lastPrinted>
  <dcterms:created xsi:type="dcterms:W3CDTF">2016-08-30T19:36:00Z</dcterms:created>
  <dcterms:modified xsi:type="dcterms:W3CDTF">2017-03-09T15:10:00Z</dcterms:modified>
</cp:coreProperties>
</file>